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0649E" w14:textId="17D6EC2F" w:rsidR="00F822FE" w:rsidRPr="00E62087" w:rsidRDefault="00F822FE" w:rsidP="00F822FE">
      <w:pPr>
        <w:pStyle w:val="NoSpacing"/>
        <w:spacing w:line="360" w:lineRule="auto"/>
      </w:pPr>
      <w:r w:rsidRPr="00E62087">
        <w:t>Axelou Olympia</w:t>
      </w:r>
      <w:r w:rsidR="004A2E9E" w:rsidRPr="00E62087">
        <w:t>,</w:t>
      </w:r>
      <w:r w:rsidRPr="00E62087">
        <w:t xml:space="preserve"> 2161</w:t>
      </w:r>
      <w:r w:rsidRPr="00E62087">
        <w:br/>
      </w:r>
      <w:hyperlink r:id="rId9" w:history="1">
        <w:r w:rsidRPr="00E62087">
          <w:rPr>
            <w:rStyle w:val="Hyperlink"/>
          </w:rPr>
          <w:t>oaxelou@uth.gr</w:t>
        </w:r>
      </w:hyperlink>
      <w:r w:rsidRPr="00E62087">
        <w:t xml:space="preserve"> </w:t>
      </w:r>
    </w:p>
    <w:p w14:paraId="4EA6686D" w14:textId="2D1E70D2" w:rsidR="00FB68BC" w:rsidRPr="00E62087" w:rsidRDefault="006F43BA" w:rsidP="00F822FE">
      <w:pPr>
        <w:pStyle w:val="NoSpacing"/>
        <w:spacing w:line="360" w:lineRule="auto"/>
      </w:pPr>
      <w:r w:rsidRPr="00E62087">
        <w:t xml:space="preserve">Verilog, Spartan 3 </w:t>
      </w:r>
      <w:r w:rsidR="00CA0DD6" w:rsidRPr="00E62087">
        <w:t>FPGA</w:t>
      </w:r>
    </w:p>
    <w:p w14:paraId="11AC9D33" w14:textId="41A2D791" w:rsidR="00080C97" w:rsidRPr="00E62087" w:rsidRDefault="00C110FC" w:rsidP="00FB68BC">
      <w:pPr>
        <w:pStyle w:val="NoSpacing"/>
        <w:spacing w:line="360" w:lineRule="auto"/>
      </w:pPr>
      <w:r w:rsidRPr="00E62087">
        <w:t>ce</w:t>
      </w:r>
      <w:r w:rsidR="00984067" w:rsidRPr="00E62087">
        <w:t>430</w:t>
      </w:r>
    </w:p>
    <w:p w14:paraId="26177383" w14:textId="76169A34" w:rsidR="007D4B2F" w:rsidRPr="00E62087" w:rsidRDefault="00FB68BC" w:rsidP="007023D6">
      <w:pPr>
        <w:pStyle w:val="NoSpacing"/>
      </w:pPr>
      <w:r w:rsidRPr="00E62087">
        <w:t>25/10/2017</w:t>
      </w:r>
    </w:p>
    <w:p w14:paraId="6CB73517" w14:textId="0421A5EA" w:rsidR="00080C97" w:rsidRPr="00E62087" w:rsidRDefault="0089641E" w:rsidP="007023D6">
      <w:pPr>
        <w:pStyle w:val="Title"/>
        <w:rPr>
          <w:sz w:val="32"/>
          <w:szCs w:val="32"/>
        </w:rPr>
      </w:pPr>
      <w:r w:rsidRPr="00E62087">
        <w:rPr>
          <w:sz w:val="32"/>
          <w:szCs w:val="32"/>
        </w:rPr>
        <w:t>Lab1</w:t>
      </w:r>
      <w:r w:rsidR="00EC2FE4" w:rsidRPr="00E62087">
        <w:rPr>
          <w:sz w:val="32"/>
          <w:szCs w:val="32"/>
        </w:rPr>
        <w:t xml:space="preserve">: </w:t>
      </w:r>
      <w:r w:rsidR="0089382A" w:rsidRPr="00E62087">
        <w:rPr>
          <w:sz w:val="32"/>
          <w:szCs w:val="32"/>
        </w:rPr>
        <w:t xml:space="preserve">Circular </w:t>
      </w:r>
      <w:r w:rsidR="00332DA8" w:rsidRPr="00E62087">
        <w:rPr>
          <w:sz w:val="32"/>
          <w:szCs w:val="32"/>
        </w:rPr>
        <w:t>Message on</w:t>
      </w:r>
      <w:r w:rsidR="0045201E" w:rsidRPr="00E62087">
        <w:rPr>
          <w:sz w:val="32"/>
          <w:szCs w:val="32"/>
        </w:rPr>
        <w:t xml:space="preserve"> </w:t>
      </w:r>
      <w:r w:rsidR="00E91577" w:rsidRPr="00E62087">
        <w:rPr>
          <w:sz w:val="32"/>
          <w:szCs w:val="32"/>
        </w:rPr>
        <w:t xml:space="preserve">a </w:t>
      </w:r>
      <w:r w:rsidR="0089382A" w:rsidRPr="00E62087">
        <w:rPr>
          <w:sz w:val="32"/>
          <w:szCs w:val="32"/>
        </w:rPr>
        <w:t>7</w:t>
      </w:r>
      <w:r w:rsidR="0045201E" w:rsidRPr="00E62087">
        <w:rPr>
          <w:sz w:val="32"/>
          <w:szCs w:val="32"/>
        </w:rPr>
        <w:t>-S</w:t>
      </w:r>
      <w:r w:rsidR="0089382A" w:rsidRPr="00E62087">
        <w:rPr>
          <w:sz w:val="32"/>
          <w:szCs w:val="32"/>
        </w:rPr>
        <w:t xml:space="preserve">egment </w:t>
      </w:r>
      <w:r w:rsidR="002400C3" w:rsidRPr="00E62087">
        <w:rPr>
          <w:sz w:val="32"/>
          <w:szCs w:val="32"/>
        </w:rPr>
        <w:t>D</w:t>
      </w:r>
      <w:r w:rsidR="0089382A" w:rsidRPr="00E62087">
        <w:rPr>
          <w:sz w:val="32"/>
          <w:szCs w:val="32"/>
        </w:rPr>
        <w:t>isplay</w:t>
      </w:r>
    </w:p>
    <w:p w14:paraId="5D049604" w14:textId="77777777" w:rsidR="00E9612E" w:rsidRPr="00E62087" w:rsidRDefault="008F7854" w:rsidP="00510807">
      <w:pPr>
        <w:spacing w:line="360" w:lineRule="auto"/>
      </w:pPr>
      <w:r w:rsidRPr="00E62087">
        <w:t>The purpose of this assignment is to create a driver in order to display a 16bit</w:t>
      </w:r>
      <w:r w:rsidR="007023D6" w:rsidRPr="00E62087">
        <w:t xml:space="preserve"> circular</w:t>
      </w:r>
      <w:r w:rsidRPr="00E62087">
        <w:t xml:space="preserve"> message on a </w:t>
      </w:r>
      <w:r w:rsidR="00510807" w:rsidRPr="00E62087">
        <w:t>seven</w:t>
      </w:r>
      <w:r w:rsidRPr="00E62087">
        <w:t>-segment display of a Spartan 3 FPGA (Xilinx).</w:t>
      </w:r>
      <w:r w:rsidR="009A5830" w:rsidRPr="00E62087">
        <w:t xml:space="preserve"> The driver is</w:t>
      </w:r>
      <w:r w:rsidR="00634D5A" w:rsidRPr="00E62087">
        <w:t xml:space="preserve"> implemented</w:t>
      </w:r>
      <w:r w:rsidR="009A5830" w:rsidRPr="00E62087">
        <w:t xml:space="preserve"> in Verilog.</w:t>
      </w:r>
      <w:r w:rsidR="00332DA8" w:rsidRPr="00E62087">
        <w:t xml:space="preserve"> </w:t>
      </w:r>
      <w:r w:rsidR="00BD0EFC" w:rsidRPr="00E62087">
        <w:t xml:space="preserve">The tool for the FPGA programming </w:t>
      </w:r>
      <w:r w:rsidR="00255C8A" w:rsidRPr="00E62087">
        <w:t>I</w:t>
      </w:r>
      <w:r w:rsidR="002464BB" w:rsidRPr="00E62087">
        <w:t xml:space="preserve"> used </w:t>
      </w:r>
      <w:r w:rsidR="00BD0EFC" w:rsidRPr="00E62087">
        <w:t>is ISE 14.7 for Linux, Xilinx.</w:t>
      </w:r>
      <w:r w:rsidR="00141DA3" w:rsidRPr="00E62087">
        <w:t xml:space="preserve"> </w:t>
      </w:r>
    </w:p>
    <w:p w14:paraId="129E673A" w14:textId="67160D1A" w:rsidR="00BD0EFC" w:rsidRPr="00E62087" w:rsidRDefault="00141DA3" w:rsidP="00510807">
      <w:pPr>
        <w:spacing w:line="360" w:lineRule="auto"/>
      </w:pPr>
      <w:r w:rsidRPr="00E62087">
        <w:t>The design process I followed consists of the following steps: Circuit &amp; Verilog Code -&gt; Behavioral Simulation -&gt; Post Route Simulation -&gt; Bit File &amp; test on FPGA board. When a bug occurred, I went back to previous steps to fix it.</w:t>
      </w:r>
    </w:p>
    <w:p w14:paraId="5519CF01" w14:textId="77777777" w:rsidR="009303AD" w:rsidRPr="00E62087" w:rsidRDefault="009303AD" w:rsidP="00510807">
      <w:pPr>
        <w:spacing w:line="360" w:lineRule="auto"/>
      </w:pPr>
      <w:r w:rsidRPr="00E62087">
        <w:t>The assignment had to be done in 4 parts:</w:t>
      </w:r>
    </w:p>
    <w:p w14:paraId="495601FB" w14:textId="198F9429" w:rsidR="00177727" w:rsidRPr="00E62087" w:rsidRDefault="009303AD" w:rsidP="00177727">
      <w:pPr>
        <w:pStyle w:val="ListParagraph"/>
        <w:numPr>
          <w:ilvl w:val="0"/>
          <w:numId w:val="19"/>
        </w:numPr>
        <w:spacing w:line="360" w:lineRule="auto"/>
      </w:pPr>
      <w:r w:rsidRPr="00E62087">
        <w:t xml:space="preserve">Part A: </w:t>
      </w:r>
      <w:r w:rsidR="00634D5A" w:rsidRPr="00E62087">
        <w:t xml:space="preserve">The </w:t>
      </w:r>
      <w:proofErr w:type="spellStart"/>
      <w:r w:rsidR="00634D5A" w:rsidRPr="00E62087">
        <w:t>LEDdecoder</w:t>
      </w:r>
      <w:proofErr w:type="spellEnd"/>
      <w:r w:rsidR="00634D5A" w:rsidRPr="00E62087">
        <w:t xml:space="preserve"> </w:t>
      </w:r>
      <w:r w:rsidR="00177727" w:rsidRPr="00E62087">
        <w:t xml:space="preserve">which </w:t>
      </w:r>
      <w:r w:rsidR="00634D5A" w:rsidRPr="00E62087">
        <w:t>connects the char to display and the LEDs of the anode that need to be open</w:t>
      </w:r>
      <w:r w:rsidR="00221595" w:rsidRPr="00E62087">
        <w:t>.</w:t>
      </w:r>
    </w:p>
    <w:p w14:paraId="799F79AF" w14:textId="77777777" w:rsidR="00DB75AE" w:rsidRPr="00E62087" w:rsidRDefault="00634D5A" w:rsidP="009303AD">
      <w:pPr>
        <w:pStyle w:val="ListParagraph"/>
        <w:numPr>
          <w:ilvl w:val="0"/>
          <w:numId w:val="19"/>
        </w:numPr>
        <w:spacing w:line="360" w:lineRule="auto"/>
      </w:pPr>
      <w:r w:rsidRPr="00E62087">
        <w:t xml:space="preserve">Part B: </w:t>
      </w:r>
      <w:r w:rsidR="00CB440A" w:rsidRPr="00E62087">
        <w:t xml:space="preserve">The driver of the four digits which chooses the anode to open and the char to </w:t>
      </w:r>
      <w:r w:rsidR="00513178" w:rsidRPr="00E62087">
        <w:t xml:space="preserve">send to </w:t>
      </w:r>
      <w:r w:rsidR="00CB440A" w:rsidRPr="00E62087">
        <w:t>this particular anode.</w:t>
      </w:r>
    </w:p>
    <w:p w14:paraId="792FE6D3" w14:textId="77777777" w:rsidR="00B5508B" w:rsidRPr="00E62087" w:rsidRDefault="00DB75AE" w:rsidP="009303AD">
      <w:pPr>
        <w:pStyle w:val="ListParagraph"/>
        <w:numPr>
          <w:ilvl w:val="0"/>
          <w:numId w:val="19"/>
        </w:numPr>
        <w:spacing w:line="360" w:lineRule="auto"/>
      </w:pPr>
      <w:r w:rsidRPr="00E62087">
        <w:t>Part C: The circular motion of the message with the use of a button.</w:t>
      </w:r>
    </w:p>
    <w:p w14:paraId="4D79EA1D" w14:textId="2AF14562" w:rsidR="00C437A9" w:rsidRPr="00E62087" w:rsidRDefault="00B5508B" w:rsidP="00C437A9">
      <w:pPr>
        <w:pStyle w:val="ListParagraph"/>
        <w:numPr>
          <w:ilvl w:val="0"/>
          <w:numId w:val="19"/>
        </w:numPr>
        <w:spacing w:line="360" w:lineRule="auto"/>
      </w:pPr>
      <w:r w:rsidRPr="00E62087">
        <w:t xml:space="preserve">Part D: Finally, the circular motion of the message </w:t>
      </w:r>
      <w:r w:rsidR="003C71DB" w:rsidRPr="00E62087">
        <w:t>using</w:t>
      </w:r>
      <w:r w:rsidRPr="00E62087">
        <w:t xml:space="preserve"> a constant delay.</w:t>
      </w:r>
    </w:p>
    <w:p w14:paraId="68D88E28" w14:textId="77777777" w:rsidR="00F00EA8" w:rsidRDefault="00F00EA8" w:rsidP="00634895">
      <w:pPr>
        <w:spacing w:line="360" w:lineRule="auto"/>
      </w:pPr>
    </w:p>
    <w:p w14:paraId="049135A6" w14:textId="7197D523" w:rsidR="007023D6" w:rsidRPr="00E62087" w:rsidRDefault="00C437A9" w:rsidP="00634895">
      <w:pPr>
        <w:spacing w:line="360" w:lineRule="auto"/>
      </w:pPr>
      <w:r w:rsidRPr="00E62087">
        <w:t>I successfully implemented the four parts of the assignment.</w:t>
      </w:r>
      <w:r w:rsidR="008E070B" w:rsidRPr="00E62087">
        <w:t xml:space="preserve"> </w:t>
      </w:r>
      <w:r w:rsidR="007023D6" w:rsidRPr="00E62087">
        <w:t xml:space="preserve">In the following paragraphs, there is a detailed explanation </w:t>
      </w:r>
      <w:r w:rsidR="007901F3" w:rsidRPr="00E62087">
        <w:t>for</w:t>
      </w:r>
      <w:r w:rsidR="007023D6" w:rsidRPr="00E62087">
        <w:t xml:space="preserve"> every part.</w:t>
      </w:r>
    </w:p>
    <w:p w14:paraId="5EFDC2E4" w14:textId="77777777" w:rsidR="007023D6" w:rsidRPr="00E62087" w:rsidRDefault="007023D6" w:rsidP="00C437A9">
      <w:pPr>
        <w:spacing w:line="360" w:lineRule="auto"/>
        <w:ind w:left="720" w:firstLine="0"/>
      </w:pPr>
    </w:p>
    <w:p w14:paraId="02D5BB92" w14:textId="77777777" w:rsidR="007023D6" w:rsidRPr="00E62087" w:rsidRDefault="007023D6" w:rsidP="00C437A9">
      <w:pPr>
        <w:spacing w:line="360" w:lineRule="auto"/>
        <w:ind w:left="720" w:firstLine="0"/>
        <w:rPr>
          <w:sz w:val="26"/>
          <w:szCs w:val="26"/>
        </w:rPr>
      </w:pPr>
      <w:r w:rsidRPr="00E62087">
        <w:rPr>
          <w:sz w:val="26"/>
          <w:szCs w:val="26"/>
        </w:rPr>
        <w:br/>
      </w:r>
    </w:p>
    <w:p w14:paraId="232269A5" w14:textId="77777777" w:rsidR="007023D6" w:rsidRPr="00E62087" w:rsidRDefault="007023D6">
      <w:pPr>
        <w:suppressAutoHyphens w:val="0"/>
        <w:rPr>
          <w:sz w:val="26"/>
          <w:szCs w:val="26"/>
        </w:rPr>
      </w:pPr>
      <w:r w:rsidRPr="00E62087">
        <w:rPr>
          <w:sz w:val="26"/>
          <w:szCs w:val="26"/>
        </w:rPr>
        <w:br w:type="page"/>
      </w:r>
    </w:p>
    <w:p w14:paraId="11B9AAD0" w14:textId="431F6BF1" w:rsidR="007023D6" w:rsidRPr="00E62087" w:rsidRDefault="007023D6" w:rsidP="00C437A9">
      <w:pPr>
        <w:spacing w:line="360" w:lineRule="auto"/>
        <w:ind w:left="720" w:firstLine="0"/>
        <w:rPr>
          <w:sz w:val="30"/>
          <w:szCs w:val="30"/>
        </w:rPr>
      </w:pPr>
      <w:r w:rsidRPr="00E62087">
        <w:rPr>
          <w:sz w:val="30"/>
          <w:szCs w:val="30"/>
        </w:rPr>
        <w:lastRenderedPageBreak/>
        <w:t>Part A</w:t>
      </w:r>
      <w:r w:rsidR="005377F7" w:rsidRPr="00E62087">
        <w:rPr>
          <w:sz w:val="30"/>
          <w:szCs w:val="30"/>
        </w:rPr>
        <w:t xml:space="preserve"> – BCD to 7-segment coding Decoder</w:t>
      </w:r>
    </w:p>
    <w:p w14:paraId="134CCD89" w14:textId="66256B80" w:rsidR="00463A55" w:rsidRPr="00E62087" w:rsidRDefault="00463A55" w:rsidP="002C2D76">
      <w:pPr>
        <w:spacing w:line="360" w:lineRule="auto"/>
        <w:rPr>
          <w:sz w:val="26"/>
          <w:szCs w:val="26"/>
        </w:rPr>
      </w:pPr>
      <w:r w:rsidRPr="00E62087">
        <w:rPr>
          <w:sz w:val="26"/>
          <w:szCs w:val="26"/>
        </w:rPr>
        <w:t>Implementation</w:t>
      </w:r>
    </w:p>
    <w:p w14:paraId="56960CD2" w14:textId="7EF18A1F" w:rsidR="00510807" w:rsidRPr="00E62087" w:rsidRDefault="009E1291" w:rsidP="002C2D76">
      <w:pPr>
        <w:spacing w:line="360" w:lineRule="auto"/>
      </w:pPr>
      <w:r w:rsidRPr="00E62087">
        <w:t>For this part, the circuit is a decoder.</w:t>
      </w:r>
      <w:r w:rsidR="009F5AB1" w:rsidRPr="00E62087">
        <w:t xml:space="preserve"> It’s </w:t>
      </w:r>
      <w:r w:rsidR="002C2D76" w:rsidRPr="00E62087">
        <w:t xml:space="preserve">a </w:t>
      </w:r>
      <w:r w:rsidR="009F5AB1" w:rsidRPr="00E62087">
        <w:t xml:space="preserve">combinational logic circuit which takes as input the characters (in binary coding) and generates the appropriate outputs for the segments to display the digit. E.g. for the char ‘F’: BCD: 4’b1111 &amp; 7-segm coding: </w:t>
      </w:r>
      <w:r w:rsidR="006343C5" w:rsidRPr="00E62087">
        <w:t>7’b</w:t>
      </w:r>
      <w:r w:rsidR="009F5AB1" w:rsidRPr="00E62087">
        <w:t>0111000</w:t>
      </w:r>
      <w:r w:rsidR="008F1C80" w:rsidRPr="00E62087">
        <w:t>.</w:t>
      </w:r>
    </w:p>
    <w:p w14:paraId="788569D0" w14:textId="1384B4B6" w:rsidR="00174606" w:rsidRPr="00E62087" w:rsidRDefault="00174606" w:rsidP="002C2D76">
      <w:pPr>
        <w:spacing w:line="360" w:lineRule="auto"/>
      </w:pPr>
      <w:r w:rsidRPr="00E62087">
        <w:t xml:space="preserve">The </w:t>
      </w:r>
      <w:r w:rsidR="00F65EF2" w:rsidRPr="00E62087">
        <w:t>main</w:t>
      </w:r>
      <w:r w:rsidRPr="00E62087">
        <w:t xml:space="preserve"> parts of the circuit:</w:t>
      </w:r>
    </w:p>
    <w:p w14:paraId="6F102B59" w14:textId="10AC0523" w:rsidR="00174606" w:rsidRPr="00E62087" w:rsidRDefault="00174606" w:rsidP="002C2D76">
      <w:pPr>
        <w:spacing w:line="360" w:lineRule="auto"/>
      </w:pPr>
      <w:r w:rsidRPr="00E62087">
        <w:tab/>
        <w:t>Modules: One module</w:t>
      </w:r>
      <w:r w:rsidR="00463A55" w:rsidRPr="00E62087">
        <w:t xml:space="preserve"> (t</w:t>
      </w:r>
      <w:r w:rsidRPr="00E62087">
        <w:t>he decoder</w:t>
      </w:r>
      <w:r w:rsidR="00463A55" w:rsidRPr="00E62087">
        <w:t>), i</w:t>
      </w:r>
      <w:r w:rsidRPr="00E62087">
        <w:t xml:space="preserve">t </w:t>
      </w:r>
      <w:r w:rsidR="0045456B" w:rsidRPr="00E62087">
        <w:t>has one always block (dataflow).</w:t>
      </w:r>
    </w:p>
    <w:p w14:paraId="482A7782" w14:textId="77777777" w:rsidR="002E3857" w:rsidRPr="00E62087" w:rsidRDefault="002E3857" w:rsidP="002C2D76">
      <w:pPr>
        <w:spacing w:line="360" w:lineRule="auto"/>
      </w:pPr>
    </w:p>
    <w:p w14:paraId="324DD40D" w14:textId="7F50571A" w:rsidR="002E3857" w:rsidRPr="00E62087" w:rsidRDefault="002E3857" w:rsidP="002C2D76">
      <w:pPr>
        <w:spacing w:line="360" w:lineRule="auto"/>
        <w:rPr>
          <w:sz w:val="26"/>
          <w:szCs w:val="26"/>
        </w:rPr>
      </w:pPr>
      <w:r w:rsidRPr="00E62087">
        <w:rPr>
          <w:sz w:val="26"/>
          <w:szCs w:val="26"/>
        </w:rPr>
        <w:t>Verification</w:t>
      </w:r>
    </w:p>
    <w:p w14:paraId="70336902" w14:textId="5DF92687" w:rsidR="002E3857" w:rsidRPr="00E62087" w:rsidRDefault="002E3857" w:rsidP="002C2D76">
      <w:pPr>
        <w:spacing w:line="360" w:lineRule="auto"/>
      </w:pPr>
      <w:r w:rsidRPr="00E62087">
        <w:t>Testbench: It tests all</w:t>
      </w:r>
      <w:r w:rsidR="00701AC0">
        <w:t xml:space="preserve"> of</w:t>
      </w:r>
      <w:r w:rsidRPr="00E62087">
        <w:t xml:space="preserve"> the 16 cases of the digit [0-F]. For each of these:</w:t>
      </w:r>
    </w:p>
    <w:p w14:paraId="147A5ACA" w14:textId="2958EEAF" w:rsidR="00F50912" w:rsidRPr="00E62087" w:rsidRDefault="000C5964" w:rsidP="00F50912">
      <w:pPr>
        <w:spacing w:line="360" w:lineRule="auto"/>
      </w:pPr>
      <w:r w:rsidRPr="00E62087">
        <w:t>It w</w:t>
      </w:r>
      <w:r w:rsidR="002E3857" w:rsidRPr="00E62087">
        <w:t xml:space="preserve">aits 100ns, sets the input and the </w:t>
      </w:r>
      <w:proofErr w:type="spellStart"/>
      <w:r w:rsidR="002E3857" w:rsidRPr="00E62087">
        <w:t>stdout</w:t>
      </w:r>
      <w:proofErr w:type="spellEnd"/>
      <w:r w:rsidR="002E3857" w:rsidRPr="00E62087">
        <w:t xml:space="preserve"> (what we expect), </w:t>
      </w:r>
      <w:r w:rsidR="005A150C" w:rsidRPr="00E62087">
        <w:t xml:space="preserve">it </w:t>
      </w:r>
      <w:r w:rsidR="002E3857" w:rsidRPr="00E62087">
        <w:t xml:space="preserve">waits another 100ns and then checks the output with the </w:t>
      </w:r>
      <w:proofErr w:type="spellStart"/>
      <w:r w:rsidR="002E3857" w:rsidRPr="00E62087">
        <w:t>stdout</w:t>
      </w:r>
      <w:proofErr w:type="spellEnd"/>
      <w:r w:rsidR="002E3857" w:rsidRPr="00E62087">
        <w:t>.</w:t>
      </w:r>
      <w:r w:rsidR="000A6190" w:rsidRPr="00E62087">
        <w:t xml:space="preserve"> It displays on the monitor updates on results.</w:t>
      </w:r>
      <w:r w:rsidR="000F53FB" w:rsidRPr="00E62087">
        <w:t xml:space="preserve"> There weren’t any problems.</w:t>
      </w:r>
    </w:p>
    <w:p w14:paraId="078A81C2" w14:textId="77777777" w:rsidR="00773895" w:rsidRPr="00E62087" w:rsidRDefault="001F50E3" w:rsidP="00773895">
      <w:pPr>
        <w:keepNext/>
        <w:spacing w:line="360" w:lineRule="auto"/>
      </w:pPr>
      <w:r w:rsidRPr="00E62087">
        <w:t xml:space="preserve">The following screenshot shows a simulation of the circuit. The first signal is the </w:t>
      </w:r>
      <w:proofErr w:type="gramStart"/>
      <w:r w:rsidRPr="00E62087">
        <w:t>output(</w:t>
      </w:r>
      <w:proofErr w:type="gramEnd"/>
      <w:r w:rsidRPr="00E62087">
        <w:t xml:space="preserve">7-segment coding), the second is the input(BCD), the third is the standard output and it’s fixed and the signal </w:t>
      </w:r>
      <w:proofErr w:type="spellStart"/>
      <w:r w:rsidRPr="00E62087">
        <w:t>correct_cases</w:t>
      </w:r>
      <w:proofErr w:type="spellEnd"/>
      <w:r w:rsidRPr="00E62087">
        <w:t xml:space="preserve"> is a counter from the testbench.</w:t>
      </w:r>
      <w:r w:rsidR="00771555" w:rsidRPr="00E62087">
        <w:rPr>
          <w:noProof/>
        </w:rPr>
        <w:drawing>
          <wp:inline distT="0" distB="0" distL="0" distR="0" wp14:anchorId="4CB20C86" wp14:editId="733371A7">
            <wp:extent cx="5935980" cy="3230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2BAA10A3" w14:textId="332C3413" w:rsidR="002E3857" w:rsidRPr="00E62087" w:rsidRDefault="00773895" w:rsidP="00773895">
      <w:pPr>
        <w:pStyle w:val="Caption"/>
        <w:jc w:val="center"/>
      </w:pPr>
      <w:r w:rsidRPr="00E62087">
        <w:t xml:space="preserve">Figure </w:t>
      </w:r>
      <w:fldSimple w:instr=" SEQ Figure \* ARABIC ">
        <w:r w:rsidR="00470A61">
          <w:rPr>
            <w:noProof/>
          </w:rPr>
          <w:t>1</w:t>
        </w:r>
      </w:fldSimple>
      <w:r w:rsidRPr="00E62087">
        <w:t>: Part A simulation</w:t>
      </w:r>
    </w:p>
    <w:p w14:paraId="1CC18FDE" w14:textId="77777777" w:rsidR="006C4DE4" w:rsidRPr="00E62087" w:rsidRDefault="006C4DE4" w:rsidP="00510807">
      <w:pPr>
        <w:suppressAutoHyphens w:val="0"/>
        <w:spacing w:line="360" w:lineRule="auto"/>
        <w:rPr>
          <w:sz w:val="26"/>
          <w:szCs w:val="26"/>
        </w:rPr>
      </w:pPr>
      <w:r w:rsidRPr="00E62087">
        <w:rPr>
          <w:sz w:val="26"/>
          <w:szCs w:val="26"/>
        </w:rPr>
        <w:t>Experiment / Final implementation</w:t>
      </w:r>
    </w:p>
    <w:p w14:paraId="16614254" w14:textId="1CCA36FA" w:rsidR="006C6517" w:rsidRPr="00E62087" w:rsidRDefault="006C4DE4" w:rsidP="00510807">
      <w:pPr>
        <w:suppressAutoHyphens w:val="0"/>
        <w:spacing w:line="360" w:lineRule="auto"/>
      </w:pPr>
      <w:r w:rsidRPr="00E62087">
        <w:t>The first part was not tested on the FPGA</w:t>
      </w:r>
      <w:r w:rsidR="006C6517" w:rsidRPr="00E62087">
        <w:t xml:space="preserve">, only </w:t>
      </w:r>
      <w:r w:rsidR="00A8523D" w:rsidRPr="00E62087">
        <w:t>B, C</w:t>
      </w:r>
      <w:r w:rsidR="006C6517" w:rsidRPr="00E62087">
        <w:t xml:space="preserve"> and D.</w:t>
      </w:r>
    </w:p>
    <w:p w14:paraId="6B590079" w14:textId="77777777" w:rsidR="003E751A" w:rsidRPr="00E62087" w:rsidRDefault="003E751A">
      <w:pPr>
        <w:suppressAutoHyphens w:val="0"/>
        <w:rPr>
          <w:sz w:val="30"/>
          <w:szCs w:val="30"/>
        </w:rPr>
      </w:pPr>
      <w:r w:rsidRPr="00E62087">
        <w:rPr>
          <w:sz w:val="30"/>
          <w:szCs w:val="30"/>
        </w:rPr>
        <w:br w:type="page"/>
      </w:r>
    </w:p>
    <w:p w14:paraId="5E968FB0" w14:textId="1FB93032" w:rsidR="006C6517" w:rsidRPr="00E62087" w:rsidRDefault="006C6517" w:rsidP="006C6517">
      <w:pPr>
        <w:spacing w:line="360" w:lineRule="auto"/>
        <w:ind w:left="720" w:firstLine="0"/>
        <w:rPr>
          <w:sz w:val="30"/>
          <w:szCs w:val="30"/>
        </w:rPr>
      </w:pPr>
      <w:r w:rsidRPr="00E62087">
        <w:rPr>
          <w:sz w:val="30"/>
          <w:szCs w:val="30"/>
        </w:rPr>
        <w:lastRenderedPageBreak/>
        <w:t>Part B</w:t>
      </w:r>
      <w:r w:rsidR="0031200E" w:rsidRPr="00E62087">
        <w:rPr>
          <w:sz w:val="30"/>
          <w:szCs w:val="30"/>
        </w:rPr>
        <w:t xml:space="preserve"> </w:t>
      </w:r>
      <w:r w:rsidR="0031200E" w:rsidRPr="00E62087">
        <w:rPr>
          <w:sz w:val="30"/>
          <w:szCs w:val="30"/>
        </w:rPr>
        <w:t xml:space="preserve">– </w:t>
      </w:r>
      <w:r w:rsidR="0031200E" w:rsidRPr="00E62087">
        <w:rPr>
          <w:sz w:val="30"/>
          <w:szCs w:val="30"/>
        </w:rPr>
        <w:t>Static Message</w:t>
      </w:r>
    </w:p>
    <w:p w14:paraId="5113383D" w14:textId="77777777" w:rsidR="006C6517" w:rsidRPr="00E62087" w:rsidRDefault="006C6517" w:rsidP="006C6517">
      <w:pPr>
        <w:spacing w:line="360" w:lineRule="auto"/>
        <w:rPr>
          <w:sz w:val="26"/>
          <w:szCs w:val="26"/>
        </w:rPr>
      </w:pPr>
      <w:r w:rsidRPr="00E62087">
        <w:rPr>
          <w:sz w:val="26"/>
          <w:szCs w:val="26"/>
        </w:rPr>
        <w:t>Implementation</w:t>
      </w:r>
    </w:p>
    <w:p w14:paraId="69616C2D" w14:textId="0BA4D528" w:rsidR="006C6517" w:rsidRPr="00E62087" w:rsidRDefault="006C6517" w:rsidP="006C6517">
      <w:pPr>
        <w:spacing w:line="360" w:lineRule="auto"/>
      </w:pPr>
      <w:r w:rsidRPr="00E62087">
        <w:t xml:space="preserve">For this part, the circuit is </w:t>
      </w:r>
      <w:r w:rsidR="009C1759" w:rsidRPr="00E62087">
        <w:t>composed of the following sub circuits – modules:</w:t>
      </w:r>
    </w:p>
    <w:p w14:paraId="4DF40D26" w14:textId="143A15B8" w:rsidR="002106DB" w:rsidRPr="00E62087" w:rsidRDefault="002106DB" w:rsidP="009C1759">
      <w:pPr>
        <w:pStyle w:val="ListParagraph"/>
        <w:numPr>
          <w:ilvl w:val="0"/>
          <w:numId w:val="20"/>
        </w:numPr>
        <w:spacing w:line="360" w:lineRule="auto"/>
      </w:pPr>
      <w:r w:rsidRPr="00E62087">
        <w:t xml:space="preserve">The </w:t>
      </w:r>
      <w:r w:rsidR="00A8523D" w:rsidRPr="00E62087">
        <w:t>top-level</w:t>
      </w:r>
      <w:r w:rsidRPr="00E62087">
        <w:t xml:space="preserve"> module (</w:t>
      </w:r>
      <w:proofErr w:type="spellStart"/>
      <w:r w:rsidRPr="00E62087">
        <w:t>FourDigitLEDdriver.v</w:t>
      </w:r>
      <w:proofErr w:type="spellEnd"/>
      <w:r w:rsidRPr="00E62087">
        <w:t>)</w:t>
      </w:r>
      <w:r w:rsidR="00CE4C45" w:rsidRPr="00E62087">
        <w:t xml:space="preserve"> which includes the instantiations of the sub-modules and the wired connection between them</w:t>
      </w:r>
      <w:r w:rsidR="00B926AC" w:rsidRPr="00E62087">
        <w:t xml:space="preserve"> and between the inputs and the outputs</w:t>
      </w:r>
      <w:r w:rsidR="00CE4C45" w:rsidRPr="00E62087">
        <w:t>.</w:t>
      </w:r>
      <w:r w:rsidR="00AB7F3F" w:rsidRPr="00E62087">
        <w:t xml:space="preserve"> It also has the instantiation of the DCM module for the Spartan 3.</w:t>
      </w:r>
    </w:p>
    <w:p w14:paraId="4D921029" w14:textId="119CEC5A" w:rsidR="009C1759" w:rsidRPr="00E62087" w:rsidRDefault="009C1759" w:rsidP="009C1759">
      <w:pPr>
        <w:pStyle w:val="ListParagraph"/>
        <w:numPr>
          <w:ilvl w:val="0"/>
          <w:numId w:val="20"/>
        </w:numPr>
        <w:spacing w:line="360" w:lineRule="auto"/>
      </w:pPr>
      <w:r w:rsidRPr="00E62087">
        <w:t xml:space="preserve">The synchronizer module </w:t>
      </w:r>
      <w:r w:rsidR="002106DB" w:rsidRPr="00E62087">
        <w:t>(</w:t>
      </w:r>
      <w:proofErr w:type="spellStart"/>
      <w:r w:rsidR="002106DB" w:rsidRPr="00E62087">
        <w:t>reset_</w:t>
      </w:r>
      <w:proofErr w:type="gramStart"/>
      <w:r w:rsidR="002106DB" w:rsidRPr="00E62087">
        <w:t>synchronizer.v</w:t>
      </w:r>
      <w:proofErr w:type="spellEnd"/>
      <w:proofErr w:type="gramEnd"/>
      <w:r w:rsidR="002106DB" w:rsidRPr="00E62087">
        <w:t xml:space="preserve">) </w:t>
      </w:r>
      <w:r w:rsidRPr="00E62087">
        <w:t>which has 2 always blocks (2 flip flops)</w:t>
      </w:r>
    </w:p>
    <w:p w14:paraId="37F7CE9A" w14:textId="24C7EB51" w:rsidR="009C1759" w:rsidRPr="00E62087" w:rsidRDefault="009C1759" w:rsidP="009C1759">
      <w:pPr>
        <w:pStyle w:val="ListParagraph"/>
        <w:numPr>
          <w:ilvl w:val="0"/>
          <w:numId w:val="20"/>
        </w:numPr>
        <w:spacing w:line="360" w:lineRule="auto"/>
      </w:pPr>
      <w:r w:rsidRPr="00E62087">
        <w:t xml:space="preserve">The </w:t>
      </w:r>
      <w:proofErr w:type="spellStart"/>
      <w:r w:rsidRPr="00E62087">
        <w:t>debouncer</w:t>
      </w:r>
      <w:proofErr w:type="spellEnd"/>
      <w:r w:rsidRPr="00E62087">
        <w:t xml:space="preserve"> module</w:t>
      </w:r>
      <w:r w:rsidR="002D2D30" w:rsidRPr="00E62087">
        <w:t xml:space="preserve"> (</w:t>
      </w:r>
      <w:proofErr w:type="spellStart"/>
      <w:r w:rsidR="002D2D30" w:rsidRPr="00E62087">
        <w:t>debounce_</w:t>
      </w:r>
      <w:proofErr w:type="gramStart"/>
      <w:r w:rsidR="002D2D30" w:rsidRPr="00E62087">
        <w:t>circuit.v</w:t>
      </w:r>
      <w:proofErr w:type="spellEnd"/>
      <w:proofErr w:type="gramEnd"/>
      <w:r w:rsidR="002D2D30" w:rsidRPr="00E62087">
        <w:t>)</w:t>
      </w:r>
      <w:r w:rsidRPr="00E62087">
        <w:t xml:space="preserve"> which has 3 always blocks (2 flip flops for the data collection – sampling) and another for the counter and the output connection.</w:t>
      </w:r>
    </w:p>
    <w:p w14:paraId="17B6AB01" w14:textId="17CEF809" w:rsidR="00466BC9" w:rsidRPr="00E62087" w:rsidRDefault="00466BC9" w:rsidP="009C1759">
      <w:pPr>
        <w:pStyle w:val="ListParagraph"/>
        <w:numPr>
          <w:ilvl w:val="0"/>
          <w:numId w:val="20"/>
        </w:numPr>
        <w:spacing w:line="360" w:lineRule="auto"/>
      </w:pPr>
      <w:r w:rsidRPr="00E62087">
        <w:t>The finite-state-machine module</w:t>
      </w:r>
      <w:r w:rsidR="002D2D30" w:rsidRPr="00E62087">
        <w:t xml:space="preserve"> (</w:t>
      </w:r>
      <w:proofErr w:type="spellStart"/>
      <w:proofErr w:type="gramStart"/>
      <w:r w:rsidR="002D2D30" w:rsidRPr="00E62087">
        <w:t>fsm.v</w:t>
      </w:r>
      <w:proofErr w:type="spellEnd"/>
      <w:proofErr w:type="gramEnd"/>
      <w:r w:rsidR="002D2D30" w:rsidRPr="00E62087">
        <w:t>)</w:t>
      </w:r>
      <w:r w:rsidRPr="00E62087">
        <w:t xml:space="preserve"> which</w:t>
      </w:r>
      <w:r w:rsidR="00AC7397" w:rsidRPr="00E62087">
        <w:t xml:space="preserve"> is a control unit and it</w:t>
      </w:r>
      <w:r w:rsidRPr="00E62087">
        <w:t xml:space="preserve"> drives the </w:t>
      </w:r>
      <w:r w:rsidR="00921293" w:rsidRPr="00E62087">
        <w:t>chars to the corresponding anodes.</w:t>
      </w:r>
      <w:r w:rsidRPr="00E62087">
        <w:t xml:space="preserve"> </w:t>
      </w:r>
      <w:r w:rsidR="00F2034F" w:rsidRPr="00E62087">
        <w:t>It is composed of one always block with a case statement.</w:t>
      </w:r>
    </w:p>
    <w:p w14:paraId="14758E0B" w14:textId="04A35EDC" w:rsidR="0028159A" w:rsidRPr="00E62087" w:rsidRDefault="0028159A" w:rsidP="009C1759">
      <w:pPr>
        <w:pStyle w:val="ListParagraph"/>
        <w:numPr>
          <w:ilvl w:val="0"/>
          <w:numId w:val="20"/>
        </w:numPr>
        <w:spacing w:line="360" w:lineRule="auto"/>
      </w:pPr>
      <w:r w:rsidRPr="00E62087">
        <w:t xml:space="preserve">The decoder module (from </w:t>
      </w:r>
      <w:proofErr w:type="spellStart"/>
      <w:r w:rsidRPr="00E62087">
        <w:t>partA</w:t>
      </w:r>
      <w:proofErr w:type="spellEnd"/>
      <w:r w:rsidRPr="00E62087">
        <w:t>).</w:t>
      </w:r>
    </w:p>
    <w:p w14:paraId="2047ACF5" w14:textId="77777777" w:rsidR="00827D1B" w:rsidRPr="00E62087" w:rsidRDefault="00827D1B" w:rsidP="006C6517">
      <w:pPr>
        <w:spacing w:line="360" w:lineRule="auto"/>
      </w:pPr>
    </w:p>
    <w:p w14:paraId="597FE964" w14:textId="68449E49" w:rsidR="006C6517" w:rsidRPr="00E62087" w:rsidRDefault="006C6517" w:rsidP="006C6517">
      <w:pPr>
        <w:spacing w:line="360" w:lineRule="auto"/>
      </w:pPr>
      <w:r w:rsidRPr="00E62087">
        <w:t xml:space="preserve">The </w:t>
      </w:r>
      <w:r w:rsidR="00F65EF2" w:rsidRPr="00E62087">
        <w:t>main</w:t>
      </w:r>
      <w:r w:rsidRPr="00E62087">
        <w:t xml:space="preserve"> parts of the circuit:</w:t>
      </w:r>
    </w:p>
    <w:p w14:paraId="1B298283" w14:textId="59BFCFE5" w:rsidR="006C6517" w:rsidRPr="00E62087" w:rsidRDefault="008B69EF" w:rsidP="00827D1B">
      <w:pPr>
        <w:pStyle w:val="ListParagraph"/>
        <w:numPr>
          <w:ilvl w:val="0"/>
          <w:numId w:val="21"/>
        </w:numPr>
        <w:spacing w:line="360" w:lineRule="auto"/>
      </w:pPr>
      <w:r w:rsidRPr="00E62087">
        <w:t xml:space="preserve">The circuit has as input the </w:t>
      </w:r>
      <w:proofErr w:type="spellStart"/>
      <w:r w:rsidRPr="00E62087">
        <w:t>fpga</w:t>
      </w:r>
      <w:proofErr w:type="spellEnd"/>
      <w:r w:rsidRPr="00E62087">
        <w:t xml:space="preserve"> clock (20ns) and delays it through </w:t>
      </w:r>
      <w:proofErr w:type="gramStart"/>
      <w:r w:rsidRPr="00E62087">
        <w:t>the  DCM</w:t>
      </w:r>
      <w:proofErr w:type="gramEnd"/>
      <w:r w:rsidRPr="00E62087">
        <w:t xml:space="preserve"> module </w:t>
      </w:r>
      <w:r w:rsidR="007F05BE" w:rsidRPr="00E62087">
        <w:t>by dividing the clock frequency. The new clock has 320ns period.</w:t>
      </w:r>
    </w:p>
    <w:p w14:paraId="2E976C1E" w14:textId="191BC578" w:rsidR="007F05BE" w:rsidRPr="00E62087" w:rsidRDefault="007F05BE" w:rsidP="00827D1B">
      <w:pPr>
        <w:pStyle w:val="ListParagraph"/>
        <w:numPr>
          <w:ilvl w:val="0"/>
          <w:numId w:val="21"/>
        </w:numPr>
        <w:spacing w:line="360" w:lineRule="auto"/>
      </w:pPr>
      <w:r w:rsidRPr="00E62087">
        <w:t xml:space="preserve">The synchronizer and the anti-bounce circuit use the </w:t>
      </w:r>
      <w:proofErr w:type="spellStart"/>
      <w:r w:rsidRPr="00E62087">
        <w:t>fpga</w:t>
      </w:r>
      <w:proofErr w:type="spellEnd"/>
      <w:r w:rsidRPr="00E62087">
        <w:t xml:space="preserve"> clock </w:t>
      </w:r>
      <w:r w:rsidR="00D073AF" w:rsidRPr="00E62087">
        <w:t>since</w:t>
      </w:r>
      <w:r w:rsidRPr="00E62087">
        <w:t xml:space="preserve"> the reset needs to be synchronized and checked for debouncing before the DCM.</w:t>
      </w:r>
      <w:r w:rsidR="004E7569" w:rsidRPr="00E62087">
        <w:t xml:space="preserve"> The rest of the circuit uses the new delayed clock.</w:t>
      </w:r>
    </w:p>
    <w:p w14:paraId="0756D940" w14:textId="77777777" w:rsidR="00C55D06" w:rsidRPr="00E62087" w:rsidRDefault="00F11822" w:rsidP="00827D1B">
      <w:pPr>
        <w:pStyle w:val="ListParagraph"/>
        <w:numPr>
          <w:ilvl w:val="0"/>
          <w:numId w:val="21"/>
        </w:numPr>
        <w:spacing w:line="360" w:lineRule="auto"/>
      </w:pPr>
      <w:r w:rsidRPr="00E62087">
        <w:t>In the anti-bounce circuit, the sufficient cycles that the counter has to reach to consider the signal as stable is set to 2 cycles (2*20=40ns) for both the simulation and the testing on the FPGA since there is not a problem if we reset the circuit too many times.</w:t>
      </w:r>
    </w:p>
    <w:p w14:paraId="7F706484" w14:textId="3A473940" w:rsidR="00412B44" w:rsidRPr="00E62087" w:rsidRDefault="00C55D06" w:rsidP="00827D1B">
      <w:pPr>
        <w:pStyle w:val="ListParagraph"/>
        <w:numPr>
          <w:ilvl w:val="0"/>
          <w:numId w:val="21"/>
        </w:numPr>
        <w:spacing w:line="360" w:lineRule="auto"/>
      </w:pPr>
      <w:r w:rsidRPr="00E62087">
        <w:t xml:space="preserve">In the </w:t>
      </w:r>
      <w:proofErr w:type="spellStart"/>
      <w:r w:rsidRPr="00E62087">
        <w:t>fsm</w:t>
      </w:r>
      <w:proofErr w:type="spellEnd"/>
      <w:r w:rsidRPr="00E62087">
        <w:t xml:space="preserve"> circuit, the counter if a 4bit reg so there are 16 possible states.</w:t>
      </w:r>
      <w:r w:rsidR="0062162E" w:rsidRPr="00E62087">
        <w:t xml:space="preserve"> For every 4 states we focus on one anode. E.g. state 0: assign the char to </w:t>
      </w:r>
      <w:proofErr w:type="gramStart"/>
      <w:r w:rsidR="0062162E" w:rsidRPr="00E62087">
        <w:t>display,  state</w:t>
      </w:r>
      <w:proofErr w:type="gramEnd"/>
      <w:r w:rsidR="0062162E" w:rsidRPr="00E62087">
        <w:t xml:space="preserve"> 1: do nothing, state2: open the anode (1-&gt;0) , state 3: close the anode(0-&gt;1). </w:t>
      </w:r>
      <w:r w:rsidR="00F11822" w:rsidRPr="00E62087">
        <w:t xml:space="preserve"> </w:t>
      </w:r>
    </w:p>
    <w:p w14:paraId="2280A59F" w14:textId="77777777" w:rsidR="006C6517" w:rsidRPr="00E62087" w:rsidRDefault="006C6517" w:rsidP="006C6517">
      <w:pPr>
        <w:spacing w:line="360" w:lineRule="auto"/>
      </w:pPr>
    </w:p>
    <w:p w14:paraId="51A574B4" w14:textId="77777777" w:rsidR="00B9678A" w:rsidRPr="00E62087" w:rsidRDefault="00B9678A">
      <w:pPr>
        <w:suppressAutoHyphens w:val="0"/>
        <w:rPr>
          <w:sz w:val="26"/>
          <w:szCs w:val="26"/>
        </w:rPr>
      </w:pPr>
      <w:r w:rsidRPr="00E62087">
        <w:rPr>
          <w:sz w:val="26"/>
          <w:szCs w:val="26"/>
        </w:rPr>
        <w:br w:type="page"/>
      </w:r>
    </w:p>
    <w:p w14:paraId="3C5E89EC" w14:textId="58D72B50" w:rsidR="006C6517" w:rsidRPr="00E62087" w:rsidRDefault="006C6517" w:rsidP="006C6517">
      <w:pPr>
        <w:spacing w:line="360" w:lineRule="auto"/>
        <w:rPr>
          <w:sz w:val="26"/>
          <w:szCs w:val="26"/>
        </w:rPr>
      </w:pPr>
      <w:r w:rsidRPr="00E62087">
        <w:rPr>
          <w:sz w:val="26"/>
          <w:szCs w:val="26"/>
        </w:rPr>
        <w:lastRenderedPageBreak/>
        <w:t>Verification</w:t>
      </w:r>
    </w:p>
    <w:p w14:paraId="54EEDFCE" w14:textId="70001E84" w:rsidR="009755AB" w:rsidRPr="00E62087" w:rsidRDefault="00DE7BF7" w:rsidP="009755AB">
      <w:pPr>
        <w:spacing w:line="360" w:lineRule="auto"/>
      </w:pPr>
      <w:r w:rsidRPr="00E62087">
        <w:t>Main t</w:t>
      </w:r>
      <w:r w:rsidR="006C6517" w:rsidRPr="00E62087">
        <w:t xml:space="preserve">estbench: </w:t>
      </w:r>
      <w:r w:rsidR="001952C7" w:rsidRPr="00E62087">
        <w:t>With</w:t>
      </w:r>
      <w:r w:rsidR="00717FD0" w:rsidRPr="00E62087">
        <w:t xml:space="preserve"> the inputs, it tests the reset button and then by observing the waveforms we check the circuit.</w:t>
      </w:r>
      <w:r w:rsidR="00EE152D" w:rsidRPr="00E62087">
        <w:t xml:space="preserve"> </w:t>
      </w:r>
      <w:r w:rsidR="006D1E93" w:rsidRPr="00E62087">
        <w:t xml:space="preserve">For the reset, it first sends a simple signal (with no bouncing) for several </w:t>
      </w:r>
      <w:proofErr w:type="spellStart"/>
      <w:r w:rsidR="006D1E93" w:rsidRPr="00E62087">
        <w:t>fpga</w:t>
      </w:r>
      <w:proofErr w:type="spellEnd"/>
      <w:r w:rsidR="006D1E93" w:rsidRPr="00E62087">
        <w:t xml:space="preserve"> clock periods, then waits for some cycles and sends again a signal (with bounce</w:t>
      </w:r>
      <w:r w:rsidR="00A17416" w:rsidRPr="00E62087">
        <w:t xml:space="preserve"> on both positive edge and negative edge</w:t>
      </w:r>
      <w:r w:rsidR="006D1E93" w:rsidRPr="00E62087">
        <w:t>).</w:t>
      </w:r>
      <w:r w:rsidR="00CD3216" w:rsidRPr="00E62087">
        <w:t xml:space="preserve"> It covers the two possible inputs for the reset.</w:t>
      </w:r>
      <w:r w:rsidR="009755AB" w:rsidRPr="00E62087">
        <w:t xml:space="preserve"> I also used a temporary testbench to check the synchronizer circuit and one for the anti-bouncer.  </w:t>
      </w:r>
    </w:p>
    <w:p w14:paraId="5B10C41F" w14:textId="4211ED0E" w:rsidR="000C5964" w:rsidRPr="00E62087" w:rsidRDefault="000C5964" w:rsidP="006C6517">
      <w:pPr>
        <w:spacing w:line="360" w:lineRule="auto"/>
      </w:pPr>
      <w:r w:rsidRPr="00E62087">
        <w:t xml:space="preserve">There weren’t any </w:t>
      </w:r>
      <w:r w:rsidR="0010526B" w:rsidRPr="00E62087">
        <w:t>major</w:t>
      </w:r>
      <w:r w:rsidRPr="00E62087">
        <w:t xml:space="preserve"> problems when testing it in Behavioral Simulation and Post Route Simulation.</w:t>
      </w:r>
      <w:r w:rsidR="0010526B" w:rsidRPr="00E62087">
        <w:t xml:space="preserve"> </w:t>
      </w:r>
      <w:r w:rsidR="00233AD1" w:rsidRPr="00E62087">
        <w:t xml:space="preserve">Only some </w:t>
      </w:r>
      <w:r w:rsidR="00224118" w:rsidRPr="00E62087">
        <w:t xml:space="preserve">in FSM </w:t>
      </w:r>
      <w:r w:rsidR="0061106C" w:rsidRPr="00E62087">
        <w:t xml:space="preserve">(some regs were not </w:t>
      </w:r>
      <w:r w:rsidR="001F3EC8" w:rsidRPr="00E62087">
        <w:t xml:space="preserve">being </w:t>
      </w:r>
      <w:r w:rsidR="0061106C" w:rsidRPr="00E62087">
        <w:t>initialized</w:t>
      </w:r>
      <w:r w:rsidR="00224118" w:rsidRPr="00E62087">
        <w:t xml:space="preserve"> when reset pressed).</w:t>
      </w:r>
    </w:p>
    <w:p w14:paraId="1C218765" w14:textId="573951D8" w:rsidR="00C609F5" w:rsidRPr="00E62087" w:rsidRDefault="00C609F5" w:rsidP="006C6517">
      <w:pPr>
        <w:spacing w:line="360" w:lineRule="auto"/>
      </w:pPr>
      <w:r w:rsidRPr="00E62087">
        <w:t>This screenshot shows the correct func</w:t>
      </w:r>
      <w:r w:rsidR="0099433D" w:rsidRPr="00E62087">
        <w:t>tion</w:t>
      </w:r>
      <w:r w:rsidRPr="00E62087">
        <w:t xml:space="preserve"> of the anodes and the characters </w:t>
      </w:r>
      <w:r w:rsidR="002F6E61" w:rsidRPr="00E62087">
        <w:t xml:space="preserve">(the cursor) </w:t>
      </w:r>
      <w:r w:rsidRPr="00E62087">
        <w:t>and the correct function of the</w:t>
      </w:r>
      <w:r w:rsidR="002F6E61" w:rsidRPr="00E62087">
        <w:t xml:space="preserve"> reset signal</w:t>
      </w:r>
      <w:r w:rsidRPr="00E62087">
        <w:t xml:space="preserve"> </w:t>
      </w:r>
      <w:r w:rsidR="002F6E61" w:rsidRPr="00E62087">
        <w:t xml:space="preserve">(especially at </w:t>
      </w:r>
      <w:r w:rsidRPr="00E62087">
        <w:t>3.2μs</w:t>
      </w:r>
      <w:r w:rsidR="002F6E61" w:rsidRPr="00E62087">
        <w:t xml:space="preserve"> with the bouncing input).</w:t>
      </w:r>
    </w:p>
    <w:p w14:paraId="720EC082" w14:textId="77777777" w:rsidR="00FF6525" w:rsidRPr="00E62087" w:rsidRDefault="00FF6525" w:rsidP="006C6517">
      <w:pPr>
        <w:spacing w:line="360" w:lineRule="auto"/>
      </w:pPr>
    </w:p>
    <w:p w14:paraId="1687ED88" w14:textId="77777777" w:rsidR="00773895" w:rsidRPr="00E62087" w:rsidRDefault="00C609F5" w:rsidP="00773895">
      <w:pPr>
        <w:keepNext/>
        <w:spacing w:line="360" w:lineRule="auto"/>
        <w:ind w:firstLine="0"/>
      </w:pPr>
      <w:r w:rsidRPr="00E62087">
        <w:rPr>
          <w:noProof/>
        </w:rPr>
        <w:drawing>
          <wp:inline distT="0" distB="0" distL="0" distR="0" wp14:anchorId="0BADED75" wp14:editId="1B90C622">
            <wp:extent cx="5819775" cy="316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927" cy="3190390"/>
                    </a:xfrm>
                    <a:prstGeom prst="rect">
                      <a:avLst/>
                    </a:prstGeom>
                    <a:noFill/>
                    <a:ln>
                      <a:noFill/>
                    </a:ln>
                  </pic:spPr>
                </pic:pic>
              </a:graphicData>
            </a:graphic>
          </wp:inline>
        </w:drawing>
      </w:r>
    </w:p>
    <w:p w14:paraId="43555888" w14:textId="01DF5F9F" w:rsidR="00C609F5" w:rsidRPr="00E62087" w:rsidRDefault="00773895" w:rsidP="00773895">
      <w:pPr>
        <w:pStyle w:val="Caption"/>
        <w:jc w:val="center"/>
      </w:pPr>
      <w:r w:rsidRPr="00E62087">
        <w:t>Figure2: Part B simulation</w:t>
      </w:r>
    </w:p>
    <w:p w14:paraId="03FEA046" w14:textId="77777777" w:rsidR="000C5964" w:rsidRPr="00E62087" w:rsidRDefault="000C5964" w:rsidP="00D805B4">
      <w:pPr>
        <w:spacing w:line="360" w:lineRule="auto"/>
        <w:ind w:firstLine="0"/>
      </w:pPr>
    </w:p>
    <w:p w14:paraId="182A5315" w14:textId="77777777" w:rsidR="00FF6525" w:rsidRPr="00E62087" w:rsidRDefault="00FF6525">
      <w:pPr>
        <w:suppressAutoHyphens w:val="0"/>
        <w:rPr>
          <w:sz w:val="26"/>
          <w:szCs w:val="26"/>
        </w:rPr>
      </w:pPr>
      <w:r w:rsidRPr="00E62087">
        <w:rPr>
          <w:sz w:val="26"/>
          <w:szCs w:val="26"/>
        </w:rPr>
        <w:br w:type="page"/>
      </w:r>
    </w:p>
    <w:p w14:paraId="663B8E94" w14:textId="7BB6355E" w:rsidR="006C6517" w:rsidRPr="00E62087" w:rsidRDefault="006C6517" w:rsidP="00233AD1">
      <w:pPr>
        <w:suppressAutoHyphens w:val="0"/>
        <w:spacing w:line="360" w:lineRule="auto"/>
        <w:ind w:left="720" w:firstLine="0"/>
        <w:rPr>
          <w:sz w:val="26"/>
          <w:szCs w:val="26"/>
        </w:rPr>
      </w:pPr>
      <w:r w:rsidRPr="00E62087">
        <w:rPr>
          <w:sz w:val="26"/>
          <w:szCs w:val="26"/>
        </w:rPr>
        <w:lastRenderedPageBreak/>
        <w:t>Experiment / Final implementation</w:t>
      </w:r>
    </w:p>
    <w:p w14:paraId="15D9BF66" w14:textId="0BD8FFD7" w:rsidR="006C6517" w:rsidRPr="00E62087" w:rsidRDefault="00315840" w:rsidP="006C6517">
      <w:pPr>
        <w:suppressAutoHyphens w:val="0"/>
        <w:spacing w:line="360" w:lineRule="auto"/>
      </w:pPr>
      <w:r w:rsidRPr="00E62087">
        <w:t>Because of the small problems mentioned in the previous paragraph</w:t>
      </w:r>
      <w:r w:rsidR="00810164">
        <w:t>,</w:t>
      </w:r>
      <w:r w:rsidRPr="00E62087">
        <w:t xml:space="preserve"> the FPGA was not programmed with the original code.</w:t>
      </w:r>
      <w:r w:rsidR="00804615" w:rsidRPr="00E62087">
        <w:t xml:space="preserve"> There had to be 2-3 corrections and then the Bit File was produced.</w:t>
      </w:r>
      <w:r w:rsidR="007715DC" w:rsidRPr="00E62087">
        <w:t xml:space="preserve"> The first time we loaded the circuit on the board</w:t>
      </w:r>
      <w:r w:rsidR="00A74A2B" w:rsidRPr="00E62087">
        <w:t>, the reset button was working correctly but the digits displayed were only 4 eights (8888). The problem was that the assignment to the character to display was near the driving of the anode (an* = 0;) and it didn’t have the time to change the value to display.</w:t>
      </w:r>
      <w:r w:rsidR="007C727E" w:rsidRPr="00E62087">
        <w:t xml:space="preserve"> I moved the character assignment one state </w:t>
      </w:r>
      <w:r w:rsidR="00773895" w:rsidRPr="00E62087">
        <w:t xml:space="preserve">behind and it worked. </w:t>
      </w:r>
    </w:p>
    <w:p w14:paraId="2FA7347D" w14:textId="5ADFEE21" w:rsidR="00415CDC" w:rsidRPr="00E62087" w:rsidRDefault="00415CDC" w:rsidP="00B9678A">
      <w:pPr>
        <w:keepNext/>
        <w:suppressAutoHyphens w:val="0"/>
        <w:spacing w:line="360" w:lineRule="auto"/>
        <w:ind w:firstLine="0"/>
      </w:pPr>
      <w:r w:rsidRPr="00E62087">
        <w:t>The following photo was taken in the lab when testing part B. I displayed my student ID number.</w:t>
      </w:r>
    </w:p>
    <w:p w14:paraId="6683F3F1" w14:textId="2CBED2BC" w:rsidR="00B9678A" w:rsidRPr="00E62087" w:rsidRDefault="00B9678A" w:rsidP="00B9678A">
      <w:pPr>
        <w:keepNext/>
        <w:suppressAutoHyphens w:val="0"/>
        <w:spacing w:line="360" w:lineRule="auto"/>
        <w:ind w:firstLine="0"/>
      </w:pPr>
      <w:r w:rsidRPr="00E62087">
        <w:rPr>
          <w:noProof/>
        </w:rPr>
        <w:drawing>
          <wp:inline distT="0" distB="0" distL="0" distR="0" wp14:anchorId="096D967F" wp14:editId="7440823F">
            <wp:extent cx="5924550"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inline>
        </w:drawing>
      </w:r>
    </w:p>
    <w:p w14:paraId="68D9FA6F" w14:textId="498F4607" w:rsidR="00B9678A" w:rsidRPr="00E62087" w:rsidRDefault="00B9678A" w:rsidP="00B9678A">
      <w:pPr>
        <w:pStyle w:val="Caption"/>
        <w:jc w:val="center"/>
      </w:pPr>
      <w:r w:rsidRPr="00E62087">
        <w:t>Figure 3: Part B: testing on the FPGA board</w:t>
      </w:r>
    </w:p>
    <w:p w14:paraId="1E54B356" w14:textId="77777777" w:rsidR="00E11B9A" w:rsidRPr="00E62087" w:rsidRDefault="00E11B9A">
      <w:pPr>
        <w:suppressAutoHyphens w:val="0"/>
      </w:pPr>
      <w:r w:rsidRPr="00E62087">
        <w:br w:type="page"/>
      </w:r>
    </w:p>
    <w:p w14:paraId="061A28C5" w14:textId="62EBC19F" w:rsidR="00E11B9A" w:rsidRPr="00E62087" w:rsidRDefault="00E11B9A" w:rsidP="00E11B9A">
      <w:pPr>
        <w:spacing w:line="360" w:lineRule="auto"/>
        <w:ind w:left="720" w:firstLine="0"/>
        <w:rPr>
          <w:sz w:val="30"/>
          <w:szCs w:val="30"/>
        </w:rPr>
      </w:pPr>
      <w:r w:rsidRPr="00E62087">
        <w:rPr>
          <w:sz w:val="30"/>
          <w:szCs w:val="30"/>
        </w:rPr>
        <w:lastRenderedPageBreak/>
        <w:t>Part C</w:t>
      </w:r>
      <w:r w:rsidR="00B61232" w:rsidRPr="00E62087">
        <w:rPr>
          <w:sz w:val="30"/>
          <w:szCs w:val="30"/>
        </w:rPr>
        <w:t xml:space="preserve"> – Circular message </w:t>
      </w:r>
      <w:r w:rsidR="00B61232" w:rsidRPr="00E62087">
        <w:rPr>
          <w:sz w:val="30"/>
          <w:szCs w:val="30"/>
        </w:rPr>
        <w:t>(button triggered)</w:t>
      </w:r>
    </w:p>
    <w:p w14:paraId="44D4C90F" w14:textId="77777777" w:rsidR="006B6E9D" w:rsidRPr="00E62087" w:rsidRDefault="006B6E9D" w:rsidP="006B6E9D">
      <w:pPr>
        <w:spacing w:line="360" w:lineRule="auto"/>
        <w:rPr>
          <w:sz w:val="26"/>
          <w:szCs w:val="26"/>
        </w:rPr>
      </w:pPr>
      <w:r w:rsidRPr="00E62087">
        <w:rPr>
          <w:sz w:val="26"/>
          <w:szCs w:val="26"/>
        </w:rPr>
        <w:t>Implementation</w:t>
      </w:r>
    </w:p>
    <w:p w14:paraId="32321500" w14:textId="77777777" w:rsidR="006B6E9D" w:rsidRPr="00E62087" w:rsidRDefault="006B6E9D" w:rsidP="006B6E9D">
      <w:pPr>
        <w:spacing w:line="360" w:lineRule="auto"/>
      </w:pPr>
      <w:r w:rsidRPr="00E62087">
        <w:t>For this part, the circuit is composed of the following sub circuits – modules:</w:t>
      </w:r>
    </w:p>
    <w:p w14:paraId="7207CD26" w14:textId="145A6CBB" w:rsidR="006B6E9D" w:rsidRPr="00E62087" w:rsidRDefault="006B6E9D" w:rsidP="006B6E9D">
      <w:pPr>
        <w:pStyle w:val="ListParagraph"/>
        <w:numPr>
          <w:ilvl w:val="0"/>
          <w:numId w:val="20"/>
        </w:numPr>
        <w:spacing w:line="360" w:lineRule="auto"/>
      </w:pPr>
      <w:r w:rsidRPr="00E62087">
        <w:t xml:space="preserve">The </w:t>
      </w:r>
      <w:r w:rsidR="009A4625" w:rsidRPr="00E62087">
        <w:t>top-level</w:t>
      </w:r>
      <w:r w:rsidRPr="00E62087">
        <w:t xml:space="preserve"> module (</w:t>
      </w:r>
      <w:proofErr w:type="spellStart"/>
      <w:r w:rsidRPr="00E62087">
        <w:t>FourDigitLEDdriver.v</w:t>
      </w:r>
      <w:proofErr w:type="spellEnd"/>
      <w:r w:rsidRPr="00E62087">
        <w:t>)</w:t>
      </w:r>
      <w:r w:rsidR="000D4F17" w:rsidRPr="00E62087">
        <w:t xml:space="preserve">. The same as the one of the part B but with the </w:t>
      </w:r>
      <w:r w:rsidRPr="00E62087">
        <w:t xml:space="preserve">only </w:t>
      </w:r>
      <w:r w:rsidR="000D4F17" w:rsidRPr="00E62087">
        <w:t>difference of</w:t>
      </w:r>
      <w:r w:rsidRPr="00E62087">
        <w:t xml:space="preserve"> the double instantiation of the synchronizer and the </w:t>
      </w:r>
      <w:proofErr w:type="spellStart"/>
      <w:r w:rsidRPr="00E62087">
        <w:t>debouncer</w:t>
      </w:r>
      <w:proofErr w:type="spellEnd"/>
      <w:r w:rsidRPr="00E62087">
        <w:t xml:space="preserve"> (one for the reset and the other for the button).</w:t>
      </w:r>
    </w:p>
    <w:p w14:paraId="60A5AC88" w14:textId="00A323ED" w:rsidR="006B6E9D" w:rsidRPr="00E62087" w:rsidRDefault="006B6E9D" w:rsidP="006B6E9D">
      <w:pPr>
        <w:pStyle w:val="ListParagraph"/>
        <w:numPr>
          <w:ilvl w:val="0"/>
          <w:numId w:val="20"/>
        </w:numPr>
        <w:spacing w:line="360" w:lineRule="auto"/>
      </w:pPr>
      <w:r w:rsidRPr="00E62087">
        <w:t xml:space="preserve">The synchronizer module </w:t>
      </w:r>
      <w:r w:rsidR="00DC7E93" w:rsidRPr="00E62087">
        <w:t xml:space="preserve">(from </w:t>
      </w:r>
      <w:proofErr w:type="spellStart"/>
      <w:r w:rsidR="00DC7E93" w:rsidRPr="00E62087">
        <w:t>partB</w:t>
      </w:r>
      <w:proofErr w:type="spellEnd"/>
      <w:r w:rsidR="00DC7E93" w:rsidRPr="00E62087">
        <w:t>)</w:t>
      </w:r>
      <w:r w:rsidR="000256E0" w:rsidRPr="00E62087">
        <w:t>.</w:t>
      </w:r>
    </w:p>
    <w:p w14:paraId="4ED8C9E7" w14:textId="24AB4490" w:rsidR="006B6E9D" w:rsidRPr="00E62087" w:rsidRDefault="006B6E9D" w:rsidP="006B6E9D">
      <w:pPr>
        <w:pStyle w:val="ListParagraph"/>
        <w:numPr>
          <w:ilvl w:val="0"/>
          <w:numId w:val="20"/>
        </w:numPr>
        <w:spacing w:line="360" w:lineRule="auto"/>
      </w:pPr>
      <w:r w:rsidRPr="00E62087">
        <w:t xml:space="preserve">The </w:t>
      </w:r>
      <w:proofErr w:type="spellStart"/>
      <w:r w:rsidRPr="00E62087">
        <w:t>debouncer</w:t>
      </w:r>
      <w:proofErr w:type="spellEnd"/>
      <w:r w:rsidRPr="00E62087">
        <w:t xml:space="preserve"> module (</w:t>
      </w:r>
      <w:r w:rsidR="004E6966" w:rsidRPr="00E62087">
        <w:t xml:space="preserve">from </w:t>
      </w:r>
      <w:proofErr w:type="spellStart"/>
      <w:r w:rsidR="004E6966" w:rsidRPr="00E62087">
        <w:t>par</w:t>
      </w:r>
      <w:r w:rsidR="00DC7E93" w:rsidRPr="00E62087">
        <w:t>t</w:t>
      </w:r>
      <w:r w:rsidR="004E6966" w:rsidRPr="00E62087">
        <w:t>B</w:t>
      </w:r>
      <w:proofErr w:type="spellEnd"/>
      <w:r w:rsidR="00E04F21" w:rsidRPr="00E62087">
        <w:t>)</w:t>
      </w:r>
      <w:r w:rsidR="004E6966" w:rsidRPr="00E62087">
        <w:t>.</w:t>
      </w:r>
    </w:p>
    <w:p w14:paraId="6DC67D5B" w14:textId="020DED65" w:rsidR="006B6E9D" w:rsidRPr="00E62087" w:rsidRDefault="006B6E9D" w:rsidP="006B6E9D">
      <w:pPr>
        <w:pStyle w:val="ListParagraph"/>
        <w:numPr>
          <w:ilvl w:val="0"/>
          <w:numId w:val="20"/>
        </w:numPr>
        <w:spacing w:line="360" w:lineRule="auto"/>
      </w:pPr>
      <w:r w:rsidRPr="00E62087">
        <w:t>The finite-state-machine module (</w:t>
      </w:r>
      <w:proofErr w:type="spellStart"/>
      <w:proofErr w:type="gramStart"/>
      <w:r w:rsidRPr="00E62087">
        <w:t>fsm.v</w:t>
      </w:r>
      <w:proofErr w:type="spellEnd"/>
      <w:proofErr w:type="gramEnd"/>
      <w:r w:rsidRPr="00E62087">
        <w:t>)</w:t>
      </w:r>
      <w:r w:rsidR="00354B8B" w:rsidRPr="00E62087">
        <w:t>. In this part it i</w:t>
      </w:r>
      <w:r w:rsidRPr="00E62087">
        <w:t xml:space="preserve">s composed of </w:t>
      </w:r>
      <w:r w:rsidR="00350471" w:rsidRPr="00E62087">
        <w:t>two</w:t>
      </w:r>
      <w:r w:rsidRPr="00E62087">
        <w:t xml:space="preserve"> always block</w:t>
      </w:r>
      <w:r w:rsidR="00350471" w:rsidRPr="00E62087">
        <w:t>s</w:t>
      </w:r>
      <w:r w:rsidR="001C6BB1" w:rsidRPr="00E62087">
        <w:t>: the one</w:t>
      </w:r>
      <w:r w:rsidRPr="00E62087">
        <w:t xml:space="preserve"> with </w:t>
      </w:r>
      <w:r w:rsidR="001C6BB1" w:rsidRPr="00E62087">
        <w:t>the</w:t>
      </w:r>
      <w:r w:rsidRPr="00E62087">
        <w:t xml:space="preserve"> case statement</w:t>
      </w:r>
      <w:r w:rsidR="001C6BB1" w:rsidRPr="00E62087">
        <w:t xml:space="preserve"> (from </w:t>
      </w:r>
      <w:proofErr w:type="spellStart"/>
      <w:r w:rsidR="001C6BB1" w:rsidRPr="00E62087">
        <w:t>partB</w:t>
      </w:r>
      <w:proofErr w:type="spellEnd"/>
      <w:r w:rsidR="001C6BB1" w:rsidRPr="00E62087">
        <w:t>) and the other one which is a sub-circuit for choosing the right index for the memory</w:t>
      </w:r>
      <w:r w:rsidR="00463251" w:rsidRPr="00E62087">
        <w:t>.</w:t>
      </w:r>
    </w:p>
    <w:p w14:paraId="72C3EF1C" w14:textId="77777777" w:rsidR="006B6E9D" w:rsidRPr="00E62087" w:rsidRDefault="006B6E9D" w:rsidP="006B6E9D">
      <w:pPr>
        <w:pStyle w:val="ListParagraph"/>
        <w:numPr>
          <w:ilvl w:val="0"/>
          <w:numId w:val="20"/>
        </w:numPr>
        <w:spacing w:line="360" w:lineRule="auto"/>
      </w:pPr>
      <w:r w:rsidRPr="00E62087">
        <w:t xml:space="preserve">The decoder module (from </w:t>
      </w:r>
      <w:proofErr w:type="spellStart"/>
      <w:r w:rsidRPr="00E62087">
        <w:t>partA</w:t>
      </w:r>
      <w:proofErr w:type="spellEnd"/>
      <w:r w:rsidRPr="00E62087">
        <w:t>).</w:t>
      </w:r>
    </w:p>
    <w:p w14:paraId="61B90A78" w14:textId="77777777" w:rsidR="006B6E9D" w:rsidRPr="00E62087" w:rsidRDefault="006B6E9D" w:rsidP="006B6E9D">
      <w:pPr>
        <w:spacing w:line="360" w:lineRule="auto"/>
      </w:pPr>
    </w:p>
    <w:p w14:paraId="12D37CD5" w14:textId="77777777" w:rsidR="006B6E9D" w:rsidRPr="00E62087" w:rsidRDefault="006B6E9D" w:rsidP="006B6E9D">
      <w:pPr>
        <w:spacing w:line="360" w:lineRule="auto"/>
        <w:rPr>
          <w:sz w:val="26"/>
          <w:szCs w:val="26"/>
        </w:rPr>
      </w:pPr>
      <w:r w:rsidRPr="00E62087">
        <w:rPr>
          <w:sz w:val="26"/>
          <w:szCs w:val="26"/>
        </w:rPr>
        <w:t>The main parts of the circuit:</w:t>
      </w:r>
    </w:p>
    <w:p w14:paraId="07A90E28" w14:textId="13BB4A42" w:rsidR="006B6E9D" w:rsidRPr="00E62087" w:rsidRDefault="006B6E9D" w:rsidP="00A84C15">
      <w:pPr>
        <w:pStyle w:val="ListParagraph"/>
        <w:numPr>
          <w:ilvl w:val="0"/>
          <w:numId w:val="21"/>
        </w:numPr>
        <w:spacing w:line="360" w:lineRule="auto"/>
      </w:pPr>
      <w:r w:rsidRPr="00E62087">
        <w:t xml:space="preserve">The </w:t>
      </w:r>
      <w:r w:rsidR="00F75E9A" w:rsidRPr="00E62087">
        <w:t xml:space="preserve">two instances of the synchronizer and the anti-bouncer (4 in total) are in different clock domains: the one for the reset is in the clock domain of the </w:t>
      </w:r>
      <w:proofErr w:type="spellStart"/>
      <w:r w:rsidR="00F75E9A" w:rsidRPr="00E62087">
        <w:t>fpga</w:t>
      </w:r>
      <w:proofErr w:type="spellEnd"/>
      <w:r w:rsidR="00F75E9A" w:rsidRPr="00E62087">
        <w:t xml:space="preserve"> clock</w:t>
      </w:r>
      <w:r w:rsidR="00EF6C8E" w:rsidRPr="00E62087">
        <w:t xml:space="preserve"> (20ns)</w:t>
      </w:r>
      <w:r w:rsidR="00F75E9A" w:rsidRPr="00E62087">
        <w:t xml:space="preserve"> and the other one is in the clock domain of the new one (320ns).</w:t>
      </w:r>
    </w:p>
    <w:p w14:paraId="7B90D75D" w14:textId="73A81618" w:rsidR="006B6E9D" w:rsidRPr="00E62087" w:rsidRDefault="006B6E9D" w:rsidP="006B6E9D">
      <w:pPr>
        <w:pStyle w:val="ListParagraph"/>
        <w:numPr>
          <w:ilvl w:val="0"/>
          <w:numId w:val="21"/>
        </w:numPr>
        <w:spacing w:line="360" w:lineRule="auto"/>
      </w:pPr>
      <w:r w:rsidRPr="00E62087">
        <w:t>In the anti-bounce circuit</w:t>
      </w:r>
      <w:r w:rsidR="00A84C15" w:rsidRPr="00E62087">
        <w:t xml:space="preserve"> for the button</w:t>
      </w:r>
      <w:r w:rsidRPr="00E62087">
        <w:t>, the sufficient cycles that the counter has to reach to consider the signal as stable is set to 2 cycles (2*</w:t>
      </w:r>
      <w:r w:rsidR="0036529A" w:rsidRPr="00E62087">
        <w:t>320ns</w:t>
      </w:r>
      <w:r w:rsidRPr="00E62087">
        <w:t>=</w:t>
      </w:r>
      <w:r w:rsidR="0036529A" w:rsidRPr="00E62087">
        <w:t>640</w:t>
      </w:r>
      <w:r w:rsidRPr="00E62087">
        <w:t xml:space="preserve">ns) for the simulation </w:t>
      </w:r>
      <w:r w:rsidR="003F534A" w:rsidRPr="00E62087">
        <w:t>but</w:t>
      </w:r>
      <w:r w:rsidRPr="00E62087">
        <w:t xml:space="preserve"> </w:t>
      </w:r>
      <w:r w:rsidR="00AE6FCE" w:rsidRPr="00E62087">
        <w:t xml:space="preserve">for </w:t>
      </w:r>
      <w:r w:rsidRPr="00E62087">
        <w:t>the testing on the FPGA</w:t>
      </w:r>
      <w:r w:rsidR="003F534A" w:rsidRPr="00E62087">
        <w:t xml:space="preserve"> is 62500 cycles (62500*320 = </w:t>
      </w:r>
      <w:r w:rsidR="00A66CCF" w:rsidRPr="00E62087">
        <w:t>0</w:t>
      </w:r>
      <w:r w:rsidR="003F534A" w:rsidRPr="00E62087">
        <w:t>.02s)</w:t>
      </w:r>
      <w:r w:rsidR="00C52B68" w:rsidRPr="00E62087">
        <w:t>.</w:t>
      </w:r>
    </w:p>
    <w:p w14:paraId="7EA30BE2" w14:textId="692A6AD4" w:rsidR="006B6E9D" w:rsidRPr="00E62087" w:rsidRDefault="006B6E9D" w:rsidP="006B6E9D">
      <w:pPr>
        <w:pStyle w:val="ListParagraph"/>
        <w:numPr>
          <w:ilvl w:val="0"/>
          <w:numId w:val="21"/>
        </w:numPr>
        <w:spacing w:line="360" w:lineRule="auto"/>
      </w:pPr>
      <w:r w:rsidRPr="00E62087">
        <w:t xml:space="preserve">In the </w:t>
      </w:r>
      <w:proofErr w:type="spellStart"/>
      <w:r w:rsidRPr="00E62087">
        <w:t>fsm</w:t>
      </w:r>
      <w:proofErr w:type="spellEnd"/>
      <w:r w:rsidRPr="00E62087">
        <w:t xml:space="preserve"> circuit, </w:t>
      </w:r>
      <w:r w:rsidR="0027030E" w:rsidRPr="00E62087">
        <w:t>i</w:t>
      </w:r>
      <w:r w:rsidR="009A4625" w:rsidRPr="00E62087">
        <w:t xml:space="preserve">n </w:t>
      </w:r>
      <w:r w:rsidRPr="00E62087">
        <w:t xml:space="preserve">the </w:t>
      </w:r>
      <w:r w:rsidR="0027030E" w:rsidRPr="00E62087">
        <w:t xml:space="preserve">first always block, it checks the old value of the button (the value it had in the previous cycle) and if it spots a positive edge it increments the index for the memory </w:t>
      </w:r>
      <w:proofErr w:type="gramStart"/>
      <w:r w:rsidR="0027030E" w:rsidRPr="00E62087">
        <w:t>(</w:t>
      </w:r>
      <w:r w:rsidR="006406D4" w:rsidRPr="00E62087">
        <w:t xml:space="preserve"> [</w:t>
      </w:r>
      <w:proofErr w:type="gramEnd"/>
      <w:r w:rsidR="006406D4" w:rsidRPr="00E62087">
        <w:t>3:0]</w:t>
      </w:r>
      <w:r w:rsidR="0027030E" w:rsidRPr="00E62087">
        <w:t>message</w:t>
      </w:r>
      <w:r w:rsidR="006406D4" w:rsidRPr="00E62087">
        <w:t xml:space="preserve">[0:15] </w:t>
      </w:r>
      <w:r w:rsidR="0027030E" w:rsidRPr="00E62087">
        <w:t>)</w:t>
      </w:r>
      <w:r w:rsidR="002768A4" w:rsidRPr="00E62087">
        <w:t>.</w:t>
      </w:r>
    </w:p>
    <w:p w14:paraId="4AE02F06" w14:textId="1FBBD19E" w:rsidR="001952C7" w:rsidRPr="00E62087" w:rsidRDefault="001952C7" w:rsidP="006B6E9D">
      <w:pPr>
        <w:pStyle w:val="ListParagraph"/>
        <w:numPr>
          <w:ilvl w:val="0"/>
          <w:numId w:val="21"/>
        </w:numPr>
        <w:spacing w:line="360" w:lineRule="auto"/>
      </w:pPr>
      <w:r w:rsidRPr="00E62087">
        <w:t xml:space="preserve">Still in </w:t>
      </w:r>
      <w:proofErr w:type="spellStart"/>
      <w:r w:rsidRPr="00E62087">
        <w:t>fsm</w:t>
      </w:r>
      <w:proofErr w:type="spellEnd"/>
      <w:r w:rsidRPr="00E62087">
        <w:t>, in the last version of the circuit, the index is a 5bit reg. The need to declare it as a 5bit and not a 4bit reg is explained in more details in the Verification section.</w:t>
      </w:r>
    </w:p>
    <w:p w14:paraId="210D155D" w14:textId="77777777" w:rsidR="00E11B9A" w:rsidRPr="00E62087" w:rsidRDefault="00E11B9A" w:rsidP="00E11B9A">
      <w:pPr>
        <w:spacing w:line="360" w:lineRule="auto"/>
      </w:pPr>
    </w:p>
    <w:p w14:paraId="0C8CAE8C" w14:textId="77777777" w:rsidR="00E26542" w:rsidRPr="00E62087" w:rsidRDefault="00E26542">
      <w:pPr>
        <w:suppressAutoHyphens w:val="0"/>
        <w:rPr>
          <w:sz w:val="26"/>
          <w:szCs w:val="26"/>
        </w:rPr>
      </w:pPr>
      <w:r w:rsidRPr="00E62087">
        <w:rPr>
          <w:sz w:val="26"/>
          <w:szCs w:val="26"/>
        </w:rPr>
        <w:br w:type="page"/>
      </w:r>
    </w:p>
    <w:p w14:paraId="6978A3CE" w14:textId="77777777" w:rsidR="001952C7" w:rsidRPr="00E62087" w:rsidRDefault="001952C7" w:rsidP="001952C7">
      <w:pPr>
        <w:spacing w:line="360" w:lineRule="auto"/>
        <w:rPr>
          <w:sz w:val="26"/>
          <w:szCs w:val="26"/>
        </w:rPr>
      </w:pPr>
      <w:r w:rsidRPr="00E62087">
        <w:rPr>
          <w:sz w:val="26"/>
          <w:szCs w:val="26"/>
        </w:rPr>
        <w:lastRenderedPageBreak/>
        <w:t>Verification</w:t>
      </w:r>
    </w:p>
    <w:p w14:paraId="79DD3309" w14:textId="46229619" w:rsidR="00DC497A" w:rsidRPr="00E62087" w:rsidRDefault="001952C7" w:rsidP="00CD7A0A">
      <w:pPr>
        <w:spacing w:line="360" w:lineRule="auto"/>
      </w:pPr>
      <w:r w:rsidRPr="00E62087">
        <w:t>Testbench</w:t>
      </w:r>
      <w:r w:rsidR="00EA7166" w:rsidRPr="00E62087">
        <w:t xml:space="preserve">: First, </w:t>
      </w:r>
      <w:r w:rsidRPr="00E62087">
        <w:t xml:space="preserve">it </w:t>
      </w:r>
      <w:r w:rsidR="00FD191B" w:rsidRPr="00E62087">
        <w:t>resets the circuit and then approximately every 20-25 cycles (</w:t>
      </w:r>
      <w:r w:rsidR="00591F3D" w:rsidRPr="00E62087">
        <w:t>enough time to open every anode at least once</w:t>
      </w:r>
      <w:r w:rsidR="008659D9" w:rsidRPr="00E62087">
        <w:t>) is sends a button signal to move circularly the message.</w:t>
      </w:r>
      <w:r w:rsidR="00CD7A0A" w:rsidRPr="00E62087">
        <w:t xml:space="preserve"> </w:t>
      </w:r>
      <w:r w:rsidR="00DC497A" w:rsidRPr="00E62087">
        <w:t xml:space="preserve">The total number of the button signals is </w:t>
      </w:r>
      <w:r w:rsidR="009A2618" w:rsidRPr="00E62087">
        <w:t>20</w:t>
      </w:r>
      <w:r w:rsidR="00CD7A0A" w:rsidRPr="00E62087">
        <w:t>, so that we can check what happens when it is near the end of the message.</w:t>
      </w:r>
    </w:p>
    <w:p w14:paraId="3BC18641" w14:textId="77777777" w:rsidR="00CD7A0A" w:rsidRPr="00E62087" w:rsidRDefault="00CD7A0A" w:rsidP="00CD7A0A">
      <w:pPr>
        <w:spacing w:line="360" w:lineRule="auto"/>
      </w:pPr>
      <w:r w:rsidRPr="00E62087">
        <w:t>The reset signal and the first two button signals have bounce but the other ones don’t (since we have checked the circuit how it corresponds to bouncing).</w:t>
      </w:r>
    </w:p>
    <w:p w14:paraId="18948B65" w14:textId="46F3DE66" w:rsidR="00CD7A0A" w:rsidRPr="00E62087" w:rsidRDefault="00CD7A0A" w:rsidP="00CD7A0A">
      <w:pPr>
        <w:spacing w:line="360" w:lineRule="auto"/>
      </w:pPr>
    </w:p>
    <w:p w14:paraId="14A7CDD8" w14:textId="5AEBA547" w:rsidR="00815B60" w:rsidRPr="00E62087" w:rsidRDefault="00815B60" w:rsidP="00CD7A0A">
      <w:pPr>
        <w:spacing w:line="360" w:lineRule="auto"/>
      </w:pPr>
      <w:r w:rsidRPr="00E62087">
        <w:t xml:space="preserve">In the beginning, in order to access the </w:t>
      </w:r>
      <w:r w:rsidR="009A4625" w:rsidRPr="00E62087">
        <w:t>memory,</w:t>
      </w:r>
      <w:r w:rsidRPr="00E62087">
        <w:t xml:space="preserve"> I </w:t>
      </w:r>
      <w:r w:rsidR="00634545" w:rsidRPr="00E62087">
        <w:t>was</w:t>
      </w:r>
      <w:r w:rsidRPr="00E62087">
        <w:t xml:space="preserve"> simply us</w:t>
      </w:r>
      <w:r w:rsidR="00634545" w:rsidRPr="00E62087">
        <w:t>ing</w:t>
      </w:r>
      <w:r w:rsidRPr="00E62087">
        <w:t xml:space="preserve"> the index with an offset of +0, +1, +2 and +3 for each of the anodes. (e.g. char = </w:t>
      </w:r>
      <w:proofErr w:type="gramStart"/>
      <w:r w:rsidRPr="00E62087">
        <w:t>message[</w:t>
      </w:r>
      <w:proofErr w:type="gramEnd"/>
      <w:r w:rsidRPr="00E62087">
        <w:t>index +2];)</w:t>
      </w:r>
      <w:r w:rsidR="007D609F" w:rsidRPr="00E62087">
        <w:t xml:space="preserve">. I did that having in mind that since the index is </w:t>
      </w:r>
      <w:r w:rsidR="003B12C8" w:rsidRPr="00E62087">
        <w:t xml:space="preserve">a 4bit reg the result of the addition ‘index + 2’ would also be a 4bit number. However, when index was 15, it was trying to access </w:t>
      </w:r>
      <w:proofErr w:type="gramStart"/>
      <w:r w:rsidR="009A4625" w:rsidRPr="00E62087">
        <w:t>message[</w:t>
      </w:r>
      <w:proofErr w:type="gramEnd"/>
      <w:r w:rsidR="003B12C8" w:rsidRPr="00E62087">
        <w:t>17] and did not return to 1. So, the correction I did</w:t>
      </w:r>
      <w:r w:rsidR="007F6350" w:rsidRPr="00E62087">
        <w:t>,</w:t>
      </w:r>
      <w:r w:rsidR="003B12C8" w:rsidRPr="00E62087">
        <w:t xml:space="preserve"> so that I do not have to create a circuit which explicitly checks if (index &gt;= 13) and assigns specific values to the index of every node character</w:t>
      </w:r>
      <w:r w:rsidR="007F6350" w:rsidRPr="00E62087">
        <w:t>,</w:t>
      </w:r>
      <w:r w:rsidR="003B12C8" w:rsidRPr="00E62087">
        <w:t xml:space="preserve"> </w:t>
      </w:r>
      <w:r w:rsidR="007F6350" w:rsidRPr="00E62087">
        <w:t>I declared the index as 5bit reg and use only the last [3:0] bits</w:t>
      </w:r>
      <w:r w:rsidR="00A837F1" w:rsidRPr="00E62087">
        <w:t xml:space="preserve"> and I have connected </w:t>
      </w:r>
      <w:proofErr w:type="gramStart"/>
      <w:r w:rsidR="00A837F1" w:rsidRPr="00E62087">
        <w:t>index[</w:t>
      </w:r>
      <w:proofErr w:type="gramEnd"/>
      <w:r w:rsidR="00A837F1" w:rsidRPr="00E62087">
        <w:t>4] to the ground so even if after the addition index == 1</w:t>
      </w:r>
      <w:r w:rsidR="000718C2" w:rsidRPr="00E62087">
        <w:t>7</w:t>
      </w:r>
      <w:r w:rsidR="00A837F1" w:rsidRPr="00E62087">
        <w:t>, it will discard the first ‘1’</w:t>
      </w:r>
      <w:r w:rsidR="000718C2" w:rsidRPr="00E62087">
        <w:t xml:space="preserve"> and it will become 1.</w:t>
      </w:r>
    </w:p>
    <w:p w14:paraId="53744EC7" w14:textId="2FFEFFCF" w:rsidR="007D034D" w:rsidRPr="00E62087" w:rsidRDefault="007D034D" w:rsidP="00CD7A0A">
      <w:pPr>
        <w:spacing w:line="360" w:lineRule="auto"/>
      </w:pPr>
    </w:p>
    <w:p w14:paraId="64A88808" w14:textId="556725DE" w:rsidR="007D034D" w:rsidRPr="00E62087" w:rsidRDefault="007D034D" w:rsidP="00CD7A0A">
      <w:pPr>
        <w:spacing w:line="360" w:lineRule="auto"/>
      </w:pPr>
      <w:r w:rsidRPr="00E62087">
        <w:t>In the following screenshot</w:t>
      </w:r>
      <w:r w:rsidR="003E751A" w:rsidRPr="00E62087">
        <w:t>, char is the character to display and the last 4 (index_an3-0) are the indices for the message for every anode. To the left of the cursor and to the right is noticeable that the index returns to zero and the message is properly displayed.</w:t>
      </w:r>
    </w:p>
    <w:p w14:paraId="0627916F" w14:textId="77777777" w:rsidR="003F3C3D" w:rsidRPr="00E62087" w:rsidRDefault="003F3C3D" w:rsidP="003F3C3D">
      <w:pPr>
        <w:keepNext/>
        <w:spacing w:line="360" w:lineRule="auto"/>
        <w:ind w:firstLine="0"/>
      </w:pPr>
      <w:r w:rsidRPr="00E62087">
        <w:rPr>
          <w:noProof/>
        </w:rPr>
        <w:drawing>
          <wp:inline distT="0" distB="0" distL="0" distR="0" wp14:anchorId="35D74C49" wp14:editId="28B1244C">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6DF7ACC7" w14:textId="10147954" w:rsidR="003F3C3D" w:rsidRPr="00E62087" w:rsidRDefault="003F3C3D" w:rsidP="003F3C3D">
      <w:pPr>
        <w:pStyle w:val="Caption"/>
        <w:jc w:val="center"/>
      </w:pPr>
      <w:r w:rsidRPr="00E62087">
        <w:t>Figure 4: Part C simulation – circular motion of the message</w:t>
      </w:r>
    </w:p>
    <w:p w14:paraId="4A473957" w14:textId="77777777" w:rsidR="001E4680" w:rsidRPr="00E62087" w:rsidRDefault="001E4680" w:rsidP="001E4680">
      <w:pPr>
        <w:suppressAutoHyphens w:val="0"/>
        <w:spacing w:line="360" w:lineRule="auto"/>
        <w:ind w:left="720" w:firstLine="0"/>
        <w:rPr>
          <w:sz w:val="26"/>
          <w:szCs w:val="26"/>
        </w:rPr>
      </w:pPr>
      <w:r w:rsidRPr="00E62087">
        <w:rPr>
          <w:sz w:val="26"/>
          <w:szCs w:val="26"/>
        </w:rPr>
        <w:lastRenderedPageBreak/>
        <w:t>Experiment / Final implementation</w:t>
      </w:r>
    </w:p>
    <w:p w14:paraId="296F8E1B" w14:textId="7447F0FA" w:rsidR="001E4680" w:rsidRPr="00E62087" w:rsidRDefault="00CC12F1" w:rsidP="001E4680">
      <w:pPr>
        <w:suppressAutoHyphens w:val="0"/>
        <w:spacing w:line="360" w:lineRule="auto"/>
      </w:pPr>
      <w:r w:rsidRPr="00E62087">
        <w:t xml:space="preserve">The first time we tested the code on the board, the button for the circular movement didn’t respond well. In other words, we pressed it repeatedly </w:t>
      </w:r>
      <w:r w:rsidR="00FC4448" w:rsidRPr="00E62087">
        <w:t>and the message did not move all of the times.</w:t>
      </w:r>
      <w:r w:rsidR="00D306D6" w:rsidRPr="00E62087">
        <w:t xml:space="preserve"> This bug was happening because I had originally set for the anti-bounce circuit the counter to reach 312500 cycles before considering it a stable signal. In real time, this is 0.2sec which is too long. I changed it to the final form of 62500 cycles (0.02sec) and everything was ok.</w:t>
      </w:r>
    </w:p>
    <w:p w14:paraId="06F4A12D" w14:textId="343AF98B" w:rsidR="00D306D6" w:rsidRPr="00E62087" w:rsidRDefault="00D306D6" w:rsidP="001E4680">
      <w:pPr>
        <w:suppressAutoHyphens w:val="0"/>
        <w:spacing w:line="360" w:lineRule="auto"/>
      </w:pPr>
    </w:p>
    <w:p w14:paraId="36601132" w14:textId="77777777" w:rsidR="008D3382" w:rsidRDefault="008D3382" w:rsidP="008D3382">
      <w:pPr>
        <w:spacing w:line="360" w:lineRule="auto"/>
        <w:ind w:firstLine="0"/>
      </w:pPr>
    </w:p>
    <w:p w14:paraId="4022AF93" w14:textId="77777777" w:rsidR="008D3382" w:rsidRDefault="008D3382" w:rsidP="008D3382">
      <w:pPr>
        <w:spacing w:line="360" w:lineRule="auto"/>
        <w:ind w:firstLine="0"/>
        <w:rPr>
          <w:sz w:val="30"/>
          <w:szCs w:val="30"/>
        </w:rPr>
      </w:pPr>
    </w:p>
    <w:p w14:paraId="2B964032" w14:textId="77777777" w:rsidR="008D3382" w:rsidRDefault="008D3382" w:rsidP="008D3382">
      <w:pPr>
        <w:spacing w:line="360" w:lineRule="auto"/>
        <w:ind w:firstLine="0"/>
        <w:rPr>
          <w:sz w:val="30"/>
          <w:szCs w:val="30"/>
        </w:rPr>
      </w:pPr>
    </w:p>
    <w:p w14:paraId="35015407" w14:textId="0DB6743F" w:rsidR="00D306D6" w:rsidRPr="00E62087" w:rsidRDefault="00D306D6" w:rsidP="008D3382">
      <w:pPr>
        <w:spacing w:line="360" w:lineRule="auto"/>
        <w:ind w:firstLine="0"/>
        <w:rPr>
          <w:sz w:val="30"/>
          <w:szCs w:val="30"/>
        </w:rPr>
      </w:pPr>
      <w:r w:rsidRPr="00E62087">
        <w:rPr>
          <w:sz w:val="30"/>
          <w:szCs w:val="30"/>
        </w:rPr>
        <w:t xml:space="preserve">Part </w:t>
      </w:r>
      <w:r w:rsidRPr="00E62087">
        <w:rPr>
          <w:sz w:val="30"/>
          <w:szCs w:val="30"/>
        </w:rPr>
        <w:t>D</w:t>
      </w:r>
      <w:r w:rsidR="00450F5A" w:rsidRPr="00E62087">
        <w:rPr>
          <w:sz w:val="30"/>
          <w:szCs w:val="30"/>
        </w:rPr>
        <w:t xml:space="preserve"> – </w:t>
      </w:r>
      <w:r w:rsidR="00B61232" w:rsidRPr="00E62087">
        <w:rPr>
          <w:sz w:val="30"/>
          <w:szCs w:val="30"/>
        </w:rPr>
        <w:t>Circular message with a counter</w:t>
      </w:r>
    </w:p>
    <w:p w14:paraId="0F015B66" w14:textId="77777777" w:rsidR="00D306D6" w:rsidRPr="00E62087" w:rsidRDefault="00D306D6" w:rsidP="00D306D6">
      <w:pPr>
        <w:spacing w:line="360" w:lineRule="auto"/>
        <w:rPr>
          <w:sz w:val="26"/>
          <w:szCs w:val="26"/>
        </w:rPr>
      </w:pPr>
      <w:r w:rsidRPr="00E62087">
        <w:rPr>
          <w:sz w:val="26"/>
          <w:szCs w:val="26"/>
        </w:rPr>
        <w:t>Implementation</w:t>
      </w:r>
    </w:p>
    <w:p w14:paraId="421C1D24" w14:textId="77777777" w:rsidR="00D306D6" w:rsidRPr="00E62087" w:rsidRDefault="00D306D6" w:rsidP="00D306D6">
      <w:pPr>
        <w:spacing w:line="360" w:lineRule="auto"/>
      </w:pPr>
      <w:r w:rsidRPr="00E62087">
        <w:t>For this part, the circuit is composed of the following sub circuits – modules:</w:t>
      </w:r>
    </w:p>
    <w:p w14:paraId="4B96B3B0" w14:textId="173F88BD" w:rsidR="00D306D6" w:rsidRPr="00E62087" w:rsidRDefault="00D306D6" w:rsidP="00D306D6">
      <w:pPr>
        <w:pStyle w:val="ListParagraph"/>
        <w:numPr>
          <w:ilvl w:val="0"/>
          <w:numId w:val="20"/>
        </w:numPr>
        <w:spacing w:line="360" w:lineRule="auto"/>
      </w:pPr>
      <w:r w:rsidRPr="00E62087">
        <w:t>The top-level module (</w:t>
      </w:r>
      <w:proofErr w:type="spellStart"/>
      <w:r w:rsidRPr="00E62087">
        <w:t>FourDigitLEDdriver.v</w:t>
      </w:r>
      <w:proofErr w:type="spellEnd"/>
      <w:r w:rsidRPr="00E62087">
        <w:t>). The same as the one of the part B</w:t>
      </w:r>
      <w:r w:rsidR="008341A1" w:rsidRPr="00E62087">
        <w:t>.</w:t>
      </w:r>
    </w:p>
    <w:p w14:paraId="6F7836F5" w14:textId="77777777" w:rsidR="00D306D6" w:rsidRPr="00E62087" w:rsidRDefault="00D306D6" w:rsidP="00D306D6">
      <w:pPr>
        <w:pStyle w:val="ListParagraph"/>
        <w:numPr>
          <w:ilvl w:val="0"/>
          <w:numId w:val="20"/>
        </w:numPr>
        <w:spacing w:line="360" w:lineRule="auto"/>
      </w:pPr>
      <w:r w:rsidRPr="00E62087">
        <w:t xml:space="preserve">The synchronizer module (from </w:t>
      </w:r>
      <w:proofErr w:type="spellStart"/>
      <w:r w:rsidRPr="00E62087">
        <w:t>partB</w:t>
      </w:r>
      <w:proofErr w:type="spellEnd"/>
      <w:r w:rsidRPr="00E62087">
        <w:t>).</w:t>
      </w:r>
    </w:p>
    <w:p w14:paraId="71E154E7" w14:textId="77777777" w:rsidR="00D306D6" w:rsidRPr="00E62087" w:rsidRDefault="00D306D6" w:rsidP="00D306D6">
      <w:pPr>
        <w:pStyle w:val="ListParagraph"/>
        <w:numPr>
          <w:ilvl w:val="0"/>
          <w:numId w:val="20"/>
        </w:numPr>
        <w:spacing w:line="360" w:lineRule="auto"/>
      </w:pPr>
      <w:r w:rsidRPr="00E62087">
        <w:t xml:space="preserve">The </w:t>
      </w:r>
      <w:proofErr w:type="spellStart"/>
      <w:r w:rsidRPr="00E62087">
        <w:t>debouncer</w:t>
      </w:r>
      <w:proofErr w:type="spellEnd"/>
      <w:r w:rsidRPr="00E62087">
        <w:t xml:space="preserve"> module (from </w:t>
      </w:r>
      <w:proofErr w:type="spellStart"/>
      <w:r w:rsidRPr="00E62087">
        <w:t>partB</w:t>
      </w:r>
      <w:proofErr w:type="spellEnd"/>
      <w:r w:rsidRPr="00E62087">
        <w:t>).</w:t>
      </w:r>
    </w:p>
    <w:p w14:paraId="6C832484" w14:textId="7477F01E" w:rsidR="00D306D6" w:rsidRPr="00E62087" w:rsidRDefault="00D306D6" w:rsidP="00D306D6">
      <w:pPr>
        <w:pStyle w:val="ListParagraph"/>
        <w:numPr>
          <w:ilvl w:val="0"/>
          <w:numId w:val="20"/>
        </w:numPr>
        <w:spacing w:line="360" w:lineRule="auto"/>
      </w:pPr>
      <w:r w:rsidRPr="00E62087">
        <w:t>The finite-state-machine module (</w:t>
      </w:r>
      <w:proofErr w:type="spellStart"/>
      <w:proofErr w:type="gramStart"/>
      <w:r w:rsidRPr="00E62087">
        <w:t>fsm.v</w:t>
      </w:r>
      <w:proofErr w:type="spellEnd"/>
      <w:proofErr w:type="gramEnd"/>
      <w:r w:rsidRPr="00E62087">
        <w:t xml:space="preserve">). </w:t>
      </w:r>
      <w:r w:rsidR="006B383D" w:rsidRPr="00E62087">
        <w:t xml:space="preserve">The same as the one of </w:t>
      </w:r>
      <w:proofErr w:type="spellStart"/>
      <w:r w:rsidRPr="00E62087">
        <w:t>part</w:t>
      </w:r>
      <w:r w:rsidR="006B383D" w:rsidRPr="00E62087">
        <w:t>C</w:t>
      </w:r>
      <w:proofErr w:type="spellEnd"/>
      <w:r w:rsidRPr="00E62087">
        <w:t xml:space="preserve"> </w:t>
      </w:r>
      <w:r w:rsidR="006B383D" w:rsidRPr="00E62087">
        <w:t>with the only difference that the</w:t>
      </w:r>
      <w:r w:rsidRPr="00E62087">
        <w:t xml:space="preserve"> sub-circuit for choosing the right index for the memory</w:t>
      </w:r>
      <w:r w:rsidR="00C0141B" w:rsidRPr="00E62087">
        <w:t xml:space="preserve"> is not button triggered. Instead, we use a counter.</w:t>
      </w:r>
    </w:p>
    <w:p w14:paraId="7E1CCCDE" w14:textId="77777777" w:rsidR="00D306D6" w:rsidRPr="00E62087" w:rsidRDefault="00D306D6" w:rsidP="00D306D6">
      <w:pPr>
        <w:pStyle w:val="ListParagraph"/>
        <w:numPr>
          <w:ilvl w:val="0"/>
          <w:numId w:val="20"/>
        </w:numPr>
        <w:spacing w:line="360" w:lineRule="auto"/>
      </w:pPr>
      <w:r w:rsidRPr="00E62087">
        <w:t xml:space="preserve">The decoder module (from </w:t>
      </w:r>
      <w:proofErr w:type="spellStart"/>
      <w:r w:rsidRPr="00E62087">
        <w:t>partA</w:t>
      </w:r>
      <w:proofErr w:type="spellEnd"/>
      <w:r w:rsidRPr="00E62087">
        <w:t>).</w:t>
      </w:r>
    </w:p>
    <w:p w14:paraId="31EC56A9" w14:textId="77777777" w:rsidR="00D306D6" w:rsidRPr="00E62087" w:rsidRDefault="00D306D6" w:rsidP="00D306D6">
      <w:pPr>
        <w:spacing w:line="360" w:lineRule="auto"/>
      </w:pPr>
    </w:p>
    <w:p w14:paraId="52C56E88" w14:textId="77777777" w:rsidR="00D306D6" w:rsidRPr="00E62087" w:rsidRDefault="00D306D6" w:rsidP="00D306D6">
      <w:pPr>
        <w:spacing w:line="360" w:lineRule="auto"/>
        <w:rPr>
          <w:sz w:val="26"/>
          <w:szCs w:val="26"/>
        </w:rPr>
      </w:pPr>
      <w:r w:rsidRPr="00E62087">
        <w:rPr>
          <w:sz w:val="26"/>
          <w:szCs w:val="26"/>
        </w:rPr>
        <w:t>The main parts of the circuit:</w:t>
      </w:r>
    </w:p>
    <w:p w14:paraId="77823553" w14:textId="5F9B80BA" w:rsidR="00D306D6" w:rsidRPr="00E62087" w:rsidRDefault="00D306D6" w:rsidP="00F77D25">
      <w:pPr>
        <w:pStyle w:val="ListParagraph"/>
        <w:numPr>
          <w:ilvl w:val="0"/>
          <w:numId w:val="21"/>
        </w:numPr>
        <w:spacing w:line="360" w:lineRule="auto"/>
      </w:pPr>
      <w:r w:rsidRPr="00E62087">
        <w:t xml:space="preserve">In the </w:t>
      </w:r>
      <w:proofErr w:type="spellStart"/>
      <w:r w:rsidRPr="00E62087">
        <w:t>fsm</w:t>
      </w:r>
      <w:proofErr w:type="spellEnd"/>
      <w:r w:rsidRPr="00E62087">
        <w:t xml:space="preserve"> circuit, </w:t>
      </w:r>
      <w:r w:rsidR="00222260" w:rsidRPr="00E62087">
        <w:t xml:space="preserve">we use a counter for the delay. In every cycle, this counter is incremented and when it reaches the maximum possible number (1_1) it increments the index </w:t>
      </w:r>
      <w:r w:rsidR="00734A6B" w:rsidRPr="00E62087">
        <w:t>for the message.</w:t>
      </w:r>
      <w:r w:rsidR="00367291" w:rsidRPr="00E62087">
        <w:t xml:space="preserve"> This counter is a 22bit</w:t>
      </w:r>
      <w:r w:rsidR="00DF0229" w:rsidRPr="00E62087">
        <w:t xml:space="preserve"> reg</w:t>
      </w:r>
      <w:r w:rsidR="00367291" w:rsidRPr="00E62087">
        <w:t xml:space="preserve"> as it has to be of enough bits so that the message moves every second</w:t>
      </w:r>
      <w:r w:rsidR="008E0668" w:rsidRPr="00E62087">
        <w:t xml:space="preserve"> (2^22 * 320ns = 1.3421 sec).</w:t>
      </w:r>
      <w:r w:rsidR="00F77D25" w:rsidRPr="00E62087">
        <w:br/>
        <w:t xml:space="preserve">For the simulation I declared it as a 5bit reg. </w:t>
      </w:r>
    </w:p>
    <w:p w14:paraId="5944982D" w14:textId="46305449" w:rsidR="00D306D6" w:rsidRPr="00E62087" w:rsidRDefault="00D306D6" w:rsidP="005C3320">
      <w:pPr>
        <w:suppressAutoHyphens w:val="0"/>
        <w:ind w:firstLine="0"/>
        <w:rPr>
          <w:sz w:val="26"/>
          <w:szCs w:val="26"/>
        </w:rPr>
      </w:pPr>
    </w:p>
    <w:p w14:paraId="2AE58BCD" w14:textId="77777777" w:rsidR="000D2900" w:rsidRPr="00E62087" w:rsidRDefault="000D2900" w:rsidP="00D306D6">
      <w:pPr>
        <w:spacing w:line="360" w:lineRule="auto"/>
        <w:rPr>
          <w:sz w:val="26"/>
          <w:szCs w:val="26"/>
        </w:rPr>
      </w:pPr>
    </w:p>
    <w:p w14:paraId="4E304AAB" w14:textId="77777777" w:rsidR="005B610C" w:rsidRPr="00E62087" w:rsidRDefault="005B610C">
      <w:pPr>
        <w:suppressAutoHyphens w:val="0"/>
        <w:rPr>
          <w:sz w:val="26"/>
          <w:szCs w:val="26"/>
        </w:rPr>
      </w:pPr>
      <w:r w:rsidRPr="00E62087">
        <w:rPr>
          <w:sz w:val="26"/>
          <w:szCs w:val="26"/>
        </w:rPr>
        <w:br w:type="page"/>
      </w:r>
    </w:p>
    <w:p w14:paraId="378EED42" w14:textId="62CF850E" w:rsidR="00D306D6" w:rsidRPr="00E62087" w:rsidRDefault="00D306D6" w:rsidP="00D306D6">
      <w:pPr>
        <w:spacing w:line="360" w:lineRule="auto"/>
        <w:rPr>
          <w:sz w:val="26"/>
          <w:szCs w:val="26"/>
        </w:rPr>
      </w:pPr>
      <w:r w:rsidRPr="00E62087">
        <w:rPr>
          <w:sz w:val="26"/>
          <w:szCs w:val="26"/>
        </w:rPr>
        <w:lastRenderedPageBreak/>
        <w:t>Verification</w:t>
      </w:r>
    </w:p>
    <w:p w14:paraId="4B31F023" w14:textId="4537606C" w:rsidR="00D306D6" w:rsidRPr="00E62087" w:rsidRDefault="00D306D6" w:rsidP="00D306D6">
      <w:pPr>
        <w:spacing w:line="360" w:lineRule="auto"/>
      </w:pPr>
      <w:r w:rsidRPr="00E62087">
        <w:t xml:space="preserve">Testbench: </w:t>
      </w:r>
      <w:r w:rsidR="008D5C1E" w:rsidRPr="00E62087">
        <w:t>Sends two reset signals at a long distance the one from the other to test the initialization of the regs at a random time.</w:t>
      </w:r>
      <w:r w:rsidR="00F66962" w:rsidRPr="00E62087">
        <w:t xml:space="preserve"> </w:t>
      </w:r>
      <w:r w:rsidR="007418CF" w:rsidRPr="00E62087">
        <w:t>Since the only inputs are the clock and the reset there aren’t many cases to examine, only the waveforms observation of the functionality of the counter.</w:t>
      </w:r>
    </w:p>
    <w:p w14:paraId="3A2AB938" w14:textId="111D34E8" w:rsidR="008D0A52" w:rsidRPr="00E62087" w:rsidRDefault="008D0A52" w:rsidP="00D306D6">
      <w:pPr>
        <w:spacing w:line="360" w:lineRule="auto"/>
      </w:pPr>
      <w:r w:rsidRPr="00E62087">
        <w:t>There wasn’t any “radical” change from part C to part D, so most (if not all) of the problems were common and were solved in part C.</w:t>
      </w:r>
    </w:p>
    <w:p w14:paraId="1012923D" w14:textId="77777777" w:rsidR="008E0CD6" w:rsidRPr="00E62087" w:rsidRDefault="005B610C" w:rsidP="008E0CD6">
      <w:pPr>
        <w:keepNext/>
        <w:suppressAutoHyphens w:val="0"/>
        <w:spacing w:line="360" w:lineRule="auto"/>
        <w:ind w:firstLine="0"/>
      </w:pPr>
      <w:r w:rsidRPr="00E62087">
        <w:rPr>
          <w:noProof/>
          <w:sz w:val="26"/>
          <w:szCs w:val="26"/>
        </w:rPr>
        <w:drawing>
          <wp:inline distT="0" distB="0" distL="0" distR="0" wp14:anchorId="53800721" wp14:editId="17B9A050">
            <wp:extent cx="5932805" cy="3232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232785"/>
                    </a:xfrm>
                    <a:prstGeom prst="rect">
                      <a:avLst/>
                    </a:prstGeom>
                    <a:noFill/>
                    <a:ln>
                      <a:noFill/>
                    </a:ln>
                  </pic:spPr>
                </pic:pic>
              </a:graphicData>
            </a:graphic>
          </wp:inline>
        </w:drawing>
      </w:r>
    </w:p>
    <w:p w14:paraId="768675CB" w14:textId="04572843" w:rsidR="005B610C" w:rsidRPr="00E62087" w:rsidRDefault="008E0CD6" w:rsidP="008E0CD6">
      <w:pPr>
        <w:pStyle w:val="Caption"/>
        <w:jc w:val="center"/>
        <w:rPr>
          <w:sz w:val="26"/>
          <w:szCs w:val="26"/>
        </w:rPr>
      </w:pPr>
      <w:r w:rsidRPr="00E62087">
        <w:t xml:space="preserve">Figure 5: </w:t>
      </w:r>
      <w:proofErr w:type="spellStart"/>
      <w:r w:rsidRPr="00E62087">
        <w:t>partD</w:t>
      </w:r>
      <w:proofErr w:type="spellEnd"/>
      <w:r w:rsidRPr="00E62087">
        <w:t xml:space="preserve"> simulation</w:t>
      </w:r>
    </w:p>
    <w:p w14:paraId="07791E4F" w14:textId="77777777" w:rsidR="005B610C" w:rsidRPr="00E62087" w:rsidRDefault="005B610C" w:rsidP="00CE4BAB">
      <w:pPr>
        <w:suppressAutoHyphens w:val="0"/>
        <w:spacing w:line="360" w:lineRule="auto"/>
        <w:ind w:left="720" w:firstLine="0"/>
        <w:rPr>
          <w:sz w:val="26"/>
          <w:szCs w:val="26"/>
        </w:rPr>
      </w:pPr>
    </w:p>
    <w:p w14:paraId="2EA89E62" w14:textId="1F61D6C6" w:rsidR="00CE4BAB" w:rsidRPr="00E62087" w:rsidRDefault="00CE4BAB" w:rsidP="00CE4BAB">
      <w:pPr>
        <w:suppressAutoHyphens w:val="0"/>
        <w:spacing w:line="360" w:lineRule="auto"/>
        <w:ind w:left="720" w:firstLine="0"/>
        <w:rPr>
          <w:sz w:val="26"/>
          <w:szCs w:val="26"/>
        </w:rPr>
      </w:pPr>
      <w:r w:rsidRPr="00E62087">
        <w:rPr>
          <w:sz w:val="26"/>
          <w:szCs w:val="26"/>
        </w:rPr>
        <w:t>Experiment / Final implementation</w:t>
      </w:r>
    </w:p>
    <w:p w14:paraId="15D0E46E" w14:textId="340F06CB" w:rsidR="00CE4BAB" w:rsidRPr="00E62087" w:rsidRDefault="00CE4BAB" w:rsidP="00CE4BAB">
      <w:pPr>
        <w:suppressAutoHyphens w:val="0"/>
        <w:spacing w:line="360" w:lineRule="auto"/>
      </w:pPr>
      <w:r w:rsidRPr="00E62087">
        <w:t>The implementation of the parts C and D were checked on the board in the same laboratory hours, so the common issues were found and solved at the same time.</w:t>
      </w:r>
    </w:p>
    <w:p w14:paraId="3F8465E0" w14:textId="4F81F779" w:rsidR="00024437" w:rsidRPr="00E62087" w:rsidRDefault="00024437" w:rsidP="00CE4BAB">
      <w:pPr>
        <w:suppressAutoHyphens w:val="0"/>
        <w:spacing w:line="360" w:lineRule="auto"/>
      </w:pPr>
      <w:r w:rsidRPr="00E62087">
        <w:t>While correcting and testing in the Simulation the two parts and under the pressure of the laboratory I forgot to change the counter of part D for the delay from 5bit (simulation mode) to the final 22bit (for the 1.34sec real time delay)</w:t>
      </w:r>
      <w:r w:rsidR="00BA5BA1" w:rsidRPr="00E62087">
        <w:t xml:space="preserve"> and the result was 4 eights (8888). I created a new Bit File with the correct counter and everything was working.</w:t>
      </w:r>
    </w:p>
    <w:p w14:paraId="47FFAE41" w14:textId="36FE0206" w:rsidR="00BA5BA1" w:rsidRPr="00E62087" w:rsidRDefault="00BA5BA1" w:rsidP="00CE4BAB">
      <w:pPr>
        <w:suppressAutoHyphens w:val="0"/>
        <w:spacing w:line="360" w:lineRule="auto"/>
      </w:pPr>
      <w:r w:rsidRPr="00E62087">
        <w:t>Apart from that I didn’t face any other problems, so in total we tested this part 3 times.</w:t>
      </w:r>
    </w:p>
    <w:p w14:paraId="49A06603" w14:textId="29766605" w:rsidR="00BA5BA1" w:rsidRPr="00E62087" w:rsidRDefault="00BA5BA1" w:rsidP="00BA5BA1">
      <w:pPr>
        <w:suppressAutoHyphens w:val="0"/>
        <w:spacing w:line="360" w:lineRule="auto"/>
        <w:ind w:firstLine="0"/>
      </w:pPr>
    </w:p>
    <w:p w14:paraId="3E349AFE" w14:textId="032ADF90" w:rsidR="00BA5BA1" w:rsidRPr="00E62087" w:rsidRDefault="00BA5BA1" w:rsidP="00BA5BA1">
      <w:pPr>
        <w:suppressAutoHyphens w:val="0"/>
        <w:spacing w:line="360" w:lineRule="auto"/>
        <w:ind w:firstLine="0"/>
      </w:pPr>
    </w:p>
    <w:p w14:paraId="535AE97A" w14:textId="3FD17970" w:rsidR="005B610C" w:rsidRDefault="005B610C" w:rsidP="00E62087">
      <w:pPr>
        <w:suppressAutoHyphens w:val="0"/>
        <w:ind w:firstLine="0"/>
      </w:pPr>
    </w:p>
    <w:p w14:paraId="622C88B0" w14:textId="77777777" w:rsidR="00E62087" w:rsidRPr="00E62087" w:rsidRDefault="00E62087" w:rsidP="00E62087">
      <w:pPr>
        <w:suppressAutoHyphens w:val="0"/>
        <w:ind w:firstLine="0"/>
        <w:rPr>
          <w:sz w:val="30"/>
          <w:szCs w:val="30"/>
        </w:rPr>
      </w:pPr>
    </w:p>
    <w:p w14:paraId="3583D73F" w14:textId="6F74151D" w:rsidR="00BA5BA1" w:rsidRPr="00E62087" w:rsidRDefault="00BA5BA1" w:rsidP="00E5689C">
      <w:pPr>
        <w:spacing w:line="360" w:lineRule="auto"/>
        <w:ind w:left="720" w:firstLine="0"/>
        <w:rPr>
          <w:sz w:val="30"/>
          <w:szCs w:val="30"/>
        </w:rPr>
      </w:pPr>
      <w:r w:rsidRPr="00E62087">
        <w:rPr>
          <w:sz w:val="30"/>
          <w:szCs w:val="30"/>
        </w:rPr>
        <w:t>Conclusion</w:t>
      </w:r>
    </w:p>
    <w:p w14:paraId="05739720" w14:textId="0D686051" w:rsidR="00BA5BA1" w:rsidRPr="00E62087" w:rsidRDefault="00BA5BA1" w:rsidP="00BA5BA1">
      <w:pPr>
        <w:spacing w:line="360" w:lineRule="auto"/>
      </w:pPr>
      <w:r w:rsidRPr="00E62087">
        <w:t xml:space="preserve">The most crucial </w:t>
      </w:r>
      <w:r w:rsidR="004040BF" w:rsidRPr="00E62087">
        <w:t xml:space="preserve">problem I faced during this assignment were the tools. In the first week I was trying to install and work on the ISE with </w:t>
      </w:r>
      <w:proofErr w:type="spellStart"/>
      <w:r w:rsidR="004040BF" w:rsidRPr="00E62087">
        <w:t>ModelSim</w:t>
      </w:r>
      <w:proofErr w:type="spellEnd"/>
      <w:r w:rsidR="004040BF" w:rsidRPr="00E62087">
        <w:t xml:space="preserve"> together</w:t>
      </w:r>
      <w:r w:rsidR="00F0533B" w:rsidRPr="00E62087">
        <w:t xml:space="preserve"> but with no success.</w:t>
      </w:r>
      <w:r w:rsidR="00930484" w:rsidRPr="00E62087">
        <w:t xml:space="preserve"> In the laboratory, the assistants recommended working on </w:t>
      </w:r>
      <w:proofErr w:type="spellStart"/>
      <w:r w:rsidR="00930484" w:rsidRPr="00E62087">
        <w:t>ISim</w:t>
      </w:r>
      <w:proofErr w:type="spellEnd"/>
      <w:r w:rsidR="00930484" w:rsidRPr="00E62087">
        <w:t>.</w:t>
      </w:r>
    </w:p>
    <w:p w14:paraId="7843B7B9" w14:textId="4D16CE9C" w:rsidR="00930484" w:rsidRPr="00E62087" w:rsidRDefault="00930484" w:rsidP="00BA5BA1">
      <w:pPr>
        <w:spacing w:line="360" w:lineRule="auto"/>
      </w:pPr>
      <w:r w:rsidRPr="00E62087">
        <w:t xml:space="preserve">After that, the assignment had officially begun. Part A was complete easily and quite fast. Then part B was a bit more complex (especially with the implementation of the </w:t>
      </w:r>
      <w:proofErr w:type="spellStart"/>
      <w:r w:rsidRPr="00E62087">
        <w:t>debouncer</w:t>
      </w:r>
      <w:proofErr w:type="spellEnd"/>
      <w:r w:rsidRPr="00E62087">
        <w:t>). It was checked in the next lab and it was ok.</w:t>
      </w:r>
    </w:p>
    <w:p w14:paraId="7F010D96" w14:textId="5A9E752A" w:rsidR="00930484" w:rsidRPr="00E62087" w:rsidRDefault="00930484" w:rsidP="00BA5BA1">
      <w:pPr>
        <w:spacing w:line="360" w:lineRule="auto"/>
      </w:pPr>
      <w:r w:rsidRPr="00E62087">
        <w:t>Then in part C and part D were those issues with the index out of bounds of the memory</w:t>
      </w:r>
      <w:r w:rsidR="00FD1DB4" w:rsidRPr="00E62087">
        <w:t xml:space="preserve"> and some minor initialization issues (which were found and corrected from the simulation stage).</w:t>
      </w:r>
    </w:p>
    <w:p w14:paraId="0C01B8D5" w14:textId="799D0C8E" w:rsidR="00954633" w:rsidRDefault="00954633" w:rsidP="00BA5BA1">
      <w:pPr>
        <w:spacing w:line="360" w:lineRule="auto"/>
      </w:pPr>
      <w:r w:rsidRPr="00E62087">
        <w:t xml:space="preserve">In conclusion, most of the issues were of minor importance and will not </w:t>
      </w:r>
      <w:r w:rsidR="000D2807" w:rsidRPr="00E62087">
        <w:t>occur again</w:t>
      </w:r>
      <w:r w:rsidRPr="00E62087">
        <w:t xml:space="preserve"> in the next assignments. </w:t>
      </w:r>
    </w:p>
    <w:p w14:paraId="18F7AC7C" w14:textId="70A0BF20" w:rsidR="000219DC" w:rsidRDefault="000219DC" w:rsidP="00BA5BA1">
      <w:pPr>
        <w:spacing w:line="360" w:lineRule="auto"/>
      </w:pPr>
    </w:p>
    <w:p w14:paraId="61D123A9" w14:textId="2F52001C" w:rsidR="000219DC" w:rsidRDefault="000219DC" w:rsidP="00BA5BA1">
      <w:pPr>
        <w:spacing w:line="360" w:lineRule="auto"/>
      </w:pPr>
    </w:p>
    <w:p w14:paraId="77DAF35B" w14:textId="25B6EB50" w:rsidR="000219DC" w:rsidRDefault="000219DC" w:rsidP="00BA5BA1">
      <w:pPr>
        <w:spacing w:line="360" w:lineRule="auto"/>
      </w:pPr>
    </w:p>
    <w:p w14:paraId="756E1C46" w14:textId="1C3F9CD2" w:rsidR="000219DC" w:rsidRDefault="000219DC" w:rsidP="00BA5BA1">
      <w:pPr>
        <w:spacing w:line="360" w:lineRule="auto"/>
      </w:pPr>
    </w:p>
    <w:p w14:paraId="4F6FF3A3" w14:textId="14E29BC5" w:rsidR="000219DC" w:rsidRDefault="000219DC" w:rsidP="00BA5BA1">
      <w:pPr>
        <w:spacing w:line="360" w:lineRule="auto"/>
      </w:pPr>
    </w:p>
    <w:p w14:paraId="547E8917" w14:textId="41D6838F" w:rsidR="000219DC" w:rsidRPr="00E62087" w:rsidRDefault="000219DC" w:rsidP="00470A61">
      <w:pPr>
        <w:spacing w:line="360" w:lineRule="auto"/>
        <w:jc w:val="center"/>
      </w:pPr>
      <w:bookmarkStart w:id="0" w:name="_GoBack"/>
      <w:bookmarkEnd w:id="0"/>
      <w:r>
        <w:t>~</w:t>
      </w:r>
    </w:p>
    <w:p w14:paraId="5D3E0A66" w14:textId="5A469F85" w:rsidR="008D5C1E" w:rsidRPr="00E62087" w:rsidRDefault="008D5C1E" w:rsidP="00A24640">
      <w:pPr>
        <w:suppressAutoHyphens w:val="0"/>
        <w:ind w:firstLine="0"/>
      </w:pPr>
    </w:p>
    <w:sectPr w:rsidR="008D5C1E" w:rsidRPr="00E62087" w:rsidSect="003E751A">
      <w:headerReference w:type="default" r:id="rId15"/>
      <w:headerReference w:type="first" r:id="rId16"/>
      <w:pgSz w:w="12240" w:h="15840"/>
      <w:pgMar w:top="135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7D96" w14:textId="77777777" w:rsidR="00181CAC" w:rsidRDefault="00181CAC">
      <w:pPr>
        <w:spacing w:line="240" w:lineRule="auto"/>
      </w:pPr>
      <w:r>
        <w:separator/>
      </w:r>
    </w:p>
  </w:endnote>
  <w:endnote w:type="continuationSeparator" w:id="0">
    <w:p w14:paraId="4ADF04BE" w14:textId="77777777" w:rsidR="00181CAC" w:rsidRDefault="0018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8BB30" w14:textId="77777777" w:rsidR="00181CAC" w:rsidRDefault="00181CAC">
      <w:pPr>
        <w:spacing w:line="240" w:lineRule="auto"/>
      </w:pPr>
      <w:r>
        <w:separator/>
      </w:r>
    </w:p>
  </w:footnote>
  <w:footnote w:type="continuationSeparator" w:id="0">
    <w:p w14:paraId="4016D780" w14:textId="77777777" w:rsidR="00181CAC" w:rsidRDefault="0018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A418" w14:textId="0231F3CB" w:rsidR="007D609F" w:rsidRDefault="007D609F">
    <w:pPr>
      <w:pStyle w:val="Header"/>
    </w:pPr>
    <w:sdt>
      <w:sdtPr>
        <w:alias w:val="Last Name:"/>
        <w:tag w:val="Last Name:"/>
        <w:id w:val="1279220325"/>
        <w:placeholder>
          <w:docPart w:val="954A4FD046A84761B8922CEAE091CB17"/>
        </w:placeholder>
        <w:dataBinding w:prefixMappings="xmlns:ns0='http://schemas.microsoft.com/office/2006/coverPageProps' " w:xpath="/ns0:CoverPageProperties[1]/ns0:Abstract[1]" w:storeItemID="{55AF091B-3C7A-41E3-B477-F2FDAA23CFDA}"/>
        <w15:appearance w15:val="hidden"/>
        <w:text/>
      </w:sdtPr>
      <w:sdtContent>
        <w:r>
          <w:t>Page</w:t>
        </w:r>
      </w:sdtContent>
    </w:sdt>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E3BD" w14:textId="587051C7" w:rsidR="007D609F" w:rsidRDefault="007D609F">
    <w:pPr>
      <w:pStyle w:val="Header"/>
    </w:pPr>
    <w:sdt>
      <w:sdtPr>
        <w:alias w:val="Last Name:"/>
        <w:tag w:val="Last Name:"/>
        <w:id w:val="667451495"/>
        <w:placeholder>
          <w:docPart w:val="06904818BFFB4585BF56E4B9BDBB73A2"/>
        </w:placeholder>
        <w:dataBinding w:prefixMappings="xmlns:ns0='http://schemas.microsoft.com/office/2006/coverPageProps' " w:xpath="/ns0:CoverPageProperties[1]/ns0:Abstract[1]" w:storeItemID="{55AF091B-3C7A-41E3-B477-F2FDAA23CFDA}"/>
        <w15:appearance w15:val="hidden"/>
        <w:text/>
      </w:sdtPr>
      <w:sdtContent>
        <w:r>
          <w:t>Page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A71AA6"/>
    <w:multiLevelType w:val="hybridMultilevel"/>
    <w:tmpl w:val="2CEA8B0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E1648"/>
    <w:multiLevelType w:val="hybridMultilevel"/>
    <w:tmpl w:val="D578E7E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C58438B"/>
    <w:multiLevelType w:val="hybridMultilevel"/>
    <w:tmpl w:val="A0F2CDD2"/>
    <w:lvl w:ilvl="0" w:tplc="13060E4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0" w15:restartNumberingAfterBreak="0">
    <w:nsid w:val="75A10376"/>
    <w:multiLevelType w:val="hybridMultilevel"/>
    <w:tmpl w:val="FA2AC0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4"/>
  </w:num>
  <w:num w:numId="15">
    <w:abstractNumId w:val="11"/>
  </w:num>
  <w:num w:numId="16">
    <w:abstractNumId w:val="13"/>
  </w:num>
  <w:num w:numId="17">
    <w:abstractNumId w:val="18"/>
  </w:num>
  <w:num w:numId="18">
    <w:abstractNumId w:val="19"/>
  </w:num>
  <w:num w:numId="19">
    <w:abstractNumId w:val="1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69"/>
    <w:rsid w:val="000219DC"/>
    <w:rsid w:val="00024437"/>
    <w:rsid w:val="000256E0"/>
    <w:rsid w:val="00056EAD"/>
    <w:rsid w:val="000718C2"/>
    <w:rsid w:val="00080C97"/>
    <w:rsid w:val="000A6190"/>
    <w:rsid w:val="000C5964"/>
    <w:rsid w:val="000D2807"/>
    <w:rsid w:val="000D2900"/>
    <w:rsid w:val="000D4F17"/>
    <w:rsid w:val="000F53FB"/>
    <w:rsid w:val="0010526B"/>
    <w:rsid w:val="00141DA3"/>
    <w:rsid w:val="00174606"/>
    <w:rsid w:val="00177727"/>
    <w:rsid w:val="00181CAC"/>
    <w:rsid w:val="00190231"/>
    <w:rsid w:val="001952C7"/>
    <w:rsid w:val="001C6BB1"/>
    <w:rsid w:val="001E4680"/>
    <w:rsid w:val="001F3EC8"/>
    <w:rsid w:val="001F50E3"/>
    <w:rsid w:val="002106DB"/>
    <w:rsid w:val="00221595"/>
    <w:rsid w:val="00222260"/>
    <w:rsid w:val="00224118"/>
    <w:rsid w:val="0023321C"/>
    <w:rsid w:val="00233AD1"/>
    <w:rsid w:val="002400C3"/>
    <w:rsid w:val="002464BB"/>
    <w:rsid w:val="00255C8A"/>
    <w:rsid w:val="0027030E"/>
    <w:rsid w:val="002768A4"/>
    <w:rsid w:val="0028159A"/>
    <w:rsid w:val="002C2D76"/>
    <w:rsid w:val="002D2D30"/>
    <w:rsid w:val="002D7669"/>
    <w:rsid w:val="002E3857"/>
    <w:rsid w:val="002F6E61"/>
    <w:rsid w:val="0031200E"/>
    <w:rsid w:val="00315840"/>
    <w:rsid w:val="00332DA8"/>
    <w:rsid w:val="0034643D"/>
    <w:rsid w:val="00350471"/>
    <w:rsid w:val="00354B8B"/>
    <w:rsid w:val="0036529A"/>
    <w:rsid w:val="00367291"/>
    <w:rsid w:val="00394E5A"/>
    <w:rsid w:val="003B12C8"/>
    <w:rsid w:val="003C71DB"/>
    <w:rsid w:val="003E748F"/>
    <w:rsid w:val="003E751A"/>
    <w:rsid w:val="003F3C3D"/>
    <w:rsid w:val="003F534A"/>
    <w:rsid w:val="0040224C"/>
    <w:rsid w:val="004040BF"/>
    <w:rsid w:val="00412B44"/>
    <w:rsid w:val="00415CDC"/>
    <w:rsid w:val="00450F5A"/>
    <w:rsid w:val="0045201E"/>
    <w:rsid w:val="0045456B"/>
    <w:rsid w:val="00463251"/>
    <w:rsid w:val="00463A55"/>
    <w:rsid w:val="00466BC9"/>
    <w:rsid w:val="00470A61"/>
    <w:rsid w:val="004A2E9E"/>
    <w:rsid w:val="004D003F"/>
    <w:rsid w:val="004E0CEC"/>
    <w:rsid w:val="004E6966"/>
    <w:rsid w:val="004E7569"/>
    <w:rsid w:val="00510807"/>
    <w:rsid w:val="00510917"/>
    <w:rsid w:val="00513178"/>
    <w:rsid w:val="00525414"/>
    <w:rsid w:val="005377F7"/>
    <w:rsid w:val="00591F3D"/>
    <w:rsid w:val="005A150C"/>
    <w:rsid w:val="005B610C"/>
    <w:rsid w:val="005C3320"/>
    <w:rsid w:val="0061106C"/>
    <w:rsid w:val="0062162E"/>
    <w:rsid w:val="006343C5"/>
    <w:rsid w:val="00634545"/>
    <w:rsid w:val="00634895"/>
    <w:rsid w:val="00634D5A"/>
    <w:rsid w:val="006406D4"/>
    <w:rsid w:val="006639CC"/>
    <w:rsid w:val="006A64A8"/>
    <w:rsid w:val="006B0E4C"/>
    <w:rsid w:val="006B383D"/>
    <w:rsid w:val="006B6E9D"/>
    <w:rsid w:val="006C4DE4"/>
    <w:rsid w:val="006C6517"/>
    <w:rsid w:val="006D1E93"/>
    <w:rsid w:val="006F43BA"/>
    <w:rsid w:val="00701AC0"/>
    <w:rsid w:val="007023D6"/>
    <w:rsid w:val="00717FD0"/>
    <w:rsid w:val="00733923"/>
    <w:rsid w:val="00734A6B"/>
    <w:rsid w:val="007418CF"/>
    <w:rsid w:val="00771555"/>
    <w:rsid w:val="007715DC"/>
    <w:rsid w:val="00773895"/>
    <w:rsid w:val="007901F3"/>
    <w:rsid w:val="007C727E"/>
    <w:rsid w:val="007D034D"/>
    <w:rsid w:val="007D4B2F"/>
    <w:rsid w:val="007D609F"/>
    <w:rsid w:val="007D7652"/>
    <w:rsid w:val="007F05BE"/>
    <w:rsid w:val="007F6350"/>
    <w:rsid w:val="00804615"/>
    <w:rsid w:val="00810164"/>
    <w:rsid w:val="00815B60"/>
    <w:rsid w:val="00822BF9"/>
    <w:rsid w:val="00827D1B"/>
    <w:rsid w:val="008341A1"/>
    <w:rsid w:val="008659D9"/>
    <w:rsid w:val="0089382A"/>
    <w:rsid w:val="0089641E"/>
    <w:rsid w:val="008B69EF"/>
    <w:rsid w:val="008D0A52"/>
    <w:rsid w:val="008D3382"/>
    <w:rsid w:val="008D5C1E"/>
    <w:rsid w:val="008E0668"/>
    <w:rsid w:val="008E070B"/>
    <w:rsid w:val="008E0CD6"/>
    <w:rsid w:val="008F1C80"/>
    <w:rsid w:val="008F7854"/>
    <w:rsid w:val="00921293"/>
    <w:rsid w:val="009303AD"/>
    <w:rsid w:val="00930484"/>
    <w:rsid w:val="00954633"/>
    <w:rsid w:val="00965112"/>
    <w:rsid w:val="009744E1"/>
    <w:rsid w:val="009755AB"/>
    <w:rsid w:val="00984067"/>
    <w:rsid w:val="0099433D"/>
    <w:rsid w:val="009A2618"/>
    <w:rsid w:val="009A4625"/>
    <w:rsid w:val="009A5830"/>
    <w:rsid w:val="009B74F0"/>
    <w:rsid w:val="009C1759"/>
    <w:rsid w:val="009C5F0F"/>
    <w:rsid w:val="009E1291"/>
    <w:rsid w:val="009F5AB1"/>
    <w:rsid w:val="00A005EC"/>
    <w:rsid w:val="00A17416"/>
    <w:rsid w:val="00A24640"/>
    <w:rsid w:val="00A436FD"/>
    <w:rsid w:val="00A66CCF"/>
    <w:rsid w:val="00A74A2B"/>
    <w:rsid w:val="00A837F1"/>
    <w:rsid w:val="00A84C15"/>
    <w:rsid w:val="00A8523D"/>
    <w:rsid w:val="00AB1E45"/>
    <w:rsid w:val="00AB7F3F"/>
    <w:rsid w:val="00AC7397"/>
    <w:rsid w:val="00AE6FCE"/>
    <w:rsid w:val="00B2294C"/>
    <w:rsid w:val="00B5508B"/>
    <w:rsid w:val="00B61232"/>
    <w:rsid w:val="00B80F62"/>
    <w:rsid w:val="00B82F8F"/>
    <w:rsid w:val="00B926AC"/>
    <w:rsid w:val="00B9678A"/>
    <w:rsid w:val="00BA5BA1"/>
    <w:rsid w:val="00BD0EFC"/>
    <w:rsid w:val="00BD3A4E"/>
    <w:rsid w:val="00C00F72"/>
    <w:rsid w:val="00C0141B"/>
    <w:rsid w:val="00C110FC"/>
    <w:rsid w:val="00C12244"/>
    <w:rsid w:val="00C26420"/>
    <w:rsid w:val="00C437A9"/>
    <w:rsid w:val="00C52B68"/>
    <w:rsid w:val="00C55D06"/>
    <w:rsid w:val="00C609F5"/>
    <w:rsid w:val="00C66F62"/>
    <w:rsid w:val="00CA0DD6"/>
    <w:rsid w:val="00CB440A"/>
    <w:rsid w:val="00CC12F1"/>
    <w:rsid w:val="00CC7294"/>
    <w:rsid w:val="00CD3216"/>
    <w:rsid w:val="00CD7A0A"/>
    <w:rsid w:val="00CE4BAB"/>
    <w:rsid w:val="00CE4C45"/>
    <w:rsid w:val="00D073AF"/>
    <w:rsid w:val="00D306D6"/>
    <w:rsid w:val="00D805B4"/>
    <w:rsid w:val="00DB75AE"/>
    <w:rsid w:val="00DC497A"/>
    <w:rsid w:val="00DC7E93"/>
    <w:rsid w:val="00DD6A26"/>
    <w:rsid w:val="00DE7BF7"/>
    <w:rsid w:val="00DF0229"/>
    <w:rsid w:val="00E04F21"/>
    <w:rsid w:val="00E11B9A"/>
    <w:rsid w:val="00E12295"/>
    <w:rsid w:val="00E13FA5"/>
    <w:rsid w:val="00E25356"/>
    <w:rsid w:val="00E26542"/>
    <w:rsid w:val="00E31872"/>
    <w:rsid w:val="00E5689C"/>
    <w:rsid w:val="00E62087"/>
    <w:rsid w:val="00E91577"/>
    <w:rsid w:val="00E9612E"/>
    <w:rsid w:val="00EA7166"/>
    <w:rsid w:val="00EC2FE4"/>
    <w:rsid w:val="00EE152D"/>
    <w:rsid w:val="00EE5FE7"/>
    <w:rsid w:val="00EF6C8E"/>
    <w:rsid w:val="00F00EA8"/>
    <w:rsid w:val="00F0533B"/>
    <w:rsid w:val="00F11822"/>
    <w:rsid w:val="00F2034F"/>
    <w:rsid w:val="00F50912"/>
    <w:rsid w:val="00F65EF2"/>
    <w:rsid w:val="00F66962"/>
    <w:rsid w:val="00F75E9A"/>
    <w:rsid w:val="00F77D25"/>
    <w:rsid w:val="00F822FE"/>
    <w:rsid w:val="00F977BA"/>
    <w:rsid w:val="00FB68BC"/>
    <w:rsid w:val="00FC4448"/>
    <w:rsid w:val="00FD191B"/>
    <w:rsid w:val="00FD1DB4"/>
    <w:rsid w:val="00FE21E1"/>
    <w:rsid w:val="00FF0A4F"/>
    <w:rsid w:val="00FF6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01062"/>
  <w15:chartTrackingRefBased/>
  <w15:docId w15:val="{7AC8F6CB-C497-4062-B27A-F62B735A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F822FE"/>
    <w:rPr>
      <w:color w:val="5F5F5F" w:themeColor="hyperlink"/>
      <w:u w:val="single"/>
    </w:rPr>
  </w:style>
  <w:style w:type="character" w:styleId="UnresolvedMention">
    <w:name w:val="Unresolved Mention"/>
    <w:basedOn w:val="DefaultParagraphFont"/>
    <w:uiPriority w:val="99"/>
    <w:semiHidden/>
    <w:unhideWhenUsed/>
    <w:rsid w:val="00F822FE"/>
    <w:rPr>
      <w:color w:val="605E5C"/>
      <w:shd w:val="clear" w:color="auto" w:fill="E1DFDD"/>
    </w:rPr>
  </w:style>
  <w:style w:type="paragraph" w:styleId="ListParagraph">
    <w:name w:val="List Paragraph"/>
    <w:basedOn w:val="Normal"/>
    <w:uiPriority w:val="34"/>
    <w:unhideWhenUsed/>
    <w:qFormat/>
    <w:rsid w:val="0093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oaxelou@uth.gr"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xel\Desktop\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904818BFFB4585BF56E4B9BDBB73A2"/>
        <w:category>
          <w:name w:val="General"/>
          <w:gallery w:val="placeholder"/>
        </w:category>
        <w:types>
          <w:type w:val="bbPlcHdr"/>
        </w:types>
        <w:behaviors>
          <w:behavior w:val="content"/>
        </w:behaviors>
        <w:guid w:val="{0404FA87-49E4-48E0-9AB1-75BF84BEA2A3}"/>
      </w:docPartPr>
      <w:docPartBody>
        <w:p w:rsidR="00641C43" w:rsidRDefault="00165533">
          <w:pPr>
            <w:pStyle w:val="06904818BFFB4585BF56E4B9BDBB73A2"/>
          </w:pPr>
          <w:r>
            <w:t>Table data</w:t>
          </w:r>
        </w:p>
      </w:docPartBody>
    </w:docPart>
    <w:docPart>
      <w:docPartPr>
        <w:name w:val="954A4FD046A84761B8922CEAE091CB17"/>
        <w:category>
          <w:name w:val="General"/>
          <w:gallery w:val="placeholder"/>
        </w:category>
        <w:types>
          <w:type w:val="bbPlcHdr"/>
        </w:types>
        <w:behaviors>
          <w:behavior w:val="content"/>
        </w:behaviors>
        <w:guid w:val="{11C7758C-6638-4EE2-94F7-5B369B73D66C}"/>
      </w:docPartPr>
      <w:docPartBody>
        <w:p w:rsidR="00641C43" w:rsidRDefault="00165533">
          <w:pPr>
            <w:pStyle w:val="954A4FD046A84761B8922CEAE091CB1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33"/>
    <w:rsid w:val="00165533"/>
    <w:rsid w:val="00641C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5E62E08844B2EA67AD30AF60F3560">
    <w:name w:val="5265E62E08844B2EA67AD30AF60F3560"/>
  </w:style>
  <w:style w:type="paragraph" w:customStyle="1" w:styleId="73F9AB49307441DBAA117232E875EE1B">
    <w:name w:val="73F9AB49307441DBAA117232E875EE1B"/>
  </w:style>
  <w:style w:type="paragraph" w:customStyle="1" w:styleId="9A0F055DDFD440DB91A99448DD99DE3A">
    <w:name w:val="9A0F055DDFD440DB91A99448DD99DE3A"/>
  </w:style>
  <w:style w:type="paragraph" w:customStyle="1" w:styleId="C4C3645FA73944299F2C744060A8C4D7">
    <w:name w:val="C4C3645FA73944299F2C744060A8C4D7"/>
  </w:style>
  <w:style w:type="paragraph" w:customStyle="1" w:styleId="907A81EDB5874632A52CEEDE34CB4396">
    <w:name w:val="907A81EDB5874632A52CEEDE34CB4396"/>
  </w:style>
  <w:style w:type="paragraph" w:customStyle="1" w:styleId="4AB877C7F676417E84A5556A4DCBC20E">
    <w:name w:val="4AB877C7F676417E84A5556A4DCBC20E"/>
  </w:style>
  <w:style w:type="character" w:styleId="Emphasis">
    <w:name w:val="Emphasis"/>
    <w:basedOn w:val="DefaultParagraphFont"/>
    <w:uiPriority w:val="3"/>
    <w:qFormat/>
    <w:rPr>
      <w:i/>
      <w:iCs/>
    </w:rPr>
  </w:style>
  <w:style w:type="paragraph" w:customStyle="1" w:styleId="A6119A2348A042039E9F1C698CC00AF1">
    <w:name w:val="A6119A2348A042039E9F1C698CC00AF1"/>
  </w:style>
  <w:style w:type="paragraph" w:customStyle="1" w:styleId="97253E353DE249569DF05C3EFABF8419">
    <w:name w:val="97253E353DE249569DF05C3EFABF8419"/>
  </w:style>
  <w:style w:type="paragraph" w:customStyle="1" w:styleId="69C5D4F3ECDE4F72983F9E77895381E9">
    <w:name w:val="69C5D4F3ECDE4F72983F9E77895381E9"/>
  </w:style>
  <w:style w:type="paragraph" w:customStyle="1" w:styleId="F56050191D474921B902073309D90EB9">
    <w:name w:val="F56050191D474921B902073309D90EB9"/>
  </w:style>
  <w:style w:type="paragraph" w:customStyle="1" w:styleId="31D8ECA776474D9B977D4B474A33A9C4">
    <w:name w:val="31D8ECA776474D9B977D4B474A33A9C4"/>
  </w:style>
  <w:style w:type="paragraph" w:customStyle="1" w:styleId="F79827FC6FDD4C29B696928B5C6DB5FC">
    <w:name w:val="F79827FC6FDD4C29B696928B5C6DB5FC"/>
  </w:style>
  <w:style w:type="paragraph" w:customStyle="1" w:styleId="20D9EBBADBB249F3B066F5FD5423BFCE">
    <w:name w:val="20D9EBBADBB249F3B066F5FD5423BFCE"/>
  </w:style>
  <w:style w:type="paragraph" w:customStyle="1" w:styleId="008F323D120F43C7B9B03BDC27F00B88">
    <w:name w:val="008F323D120F43C7B9B03BDC27F00B88"/>
  </w:style>
  <w:style w:type="paragraph" w:customStyle="1" w:styleId="B6D93B88B3C740298CC1053A51B3CB97">
    <w:name w:val="B6D93B88B3C740298CC1053A51B3CB97"/>
  </w:style>
  <w:style w:type="paragraph" w:customStyle="1" w:styleId="06904818BFFB4585BF56E4B9BDBB73A2">
    <w:name w:val="06904818BFFB4585BF56E4B9BDBB73A2"/>
  </w:style>
  <w:style w:type="paragraph" w:customStyle="1" w:styleId="954A4FD046A84761B8922CEAE091CB17">
    <w:name w:val="954A4FD046A84761B8922CEAE091CB17"/>
  </w:style>
  <w:style w:type="paragraph" w:customStyle="1" w:styleId="10BA6994ECFD4333A0CBA8878D78677C">
    <w:name w:val="10BA6994ECFD4333A0CBA8878D78677C"/>
  </w:style>
  <w:style w:type="paragraph" w:customStyle="1" w:styleId="C90872A05CFA4DEEA9A90A0BD96E4028">
    <w:name w:val="C90872A05CFA4DEEA9A90A0BD96E4028"/>
  </w:style>
  <w:style w:type="paragraph" w:customStyle="1" w:styleId="6ACB4B2E507D4C5DAAE33E93300E8E96">
    <w:name w:val="6ACB4B2E507D4C5DAAE33E93300E8E96"/>
  </w:style>
  <w:style w:type="paragraph" w:customStyle="1" w:styleId="3814164B673544F2857394D7D5F19FCF">
    <w:name w:val="3814164B673544F2857394D7D5F19FCF"/>
  </w:style>
  <w:style w:type="paragraph" w:customStyle="1" w:styleId="6CFD8DE1703944689AB2F36EE7FB2991">
    <w:name w:val="6CFD8DE1703944689AB2F36EE7FB2991"/>
  </w:style>
  <w:style w:type="paragraph" w:customStyle="1" w:styleId="57BC5C18636048D884BF6B28CBD8A47F">
    <w:name w:val="57BC5C18636048D884BF6B28CBD8A47F"/>
  </w:style>
  <w:style w:type="paragraph" w:customStyle="1" w:styleId="694C1B4C82F34D29980E7961E4D596F0">
    <w:name w:val="694C1B4C82F34D29980E7961E4D596F0"/>
  </w:style>
  <w:style w:type="paragraph" w:customStyle="1" w:styleId="4048BBC97BEA45ECA8FBF0E9B080890B">
    <w:name w:val="4048BBC97BEA45ECA8FBF0E9B080890B"/>
  </w:style>
  <w:style w:type="paragraph" w:customStyle="1" w:styleId="3FE4AF0ED3E14F9F999B60DDA38D1501">
    <w:name w:val="3FE4AF0ED3E14F9F999B60DDA38D1501"/>
  </w:style>
  <w:style w:type="paragraph" w:customStyle="1" w:styleId="2098BF07CDFD4393A3E20556CE2FC1F9">
    <w:name w:val="2098BF07CDFD4393A3E20556CE2FC1F9"/>
  </w:style>
  <w:style w:type="paragraph" w:customStyle="1" w:styleId="D66BF363A93A40C0AAD1C46E2276F9B3">
    <w:name w:val="D66BF363A93A40C0AAD1C46E2276F9B3"/>
  </w:style>
  <w:style w:type="paragraph" w:customStyle="1" w:styleId="9B90F4DA82CF4A71B0077E2C9035EAD1">
    <w:name w:val="9B90F4DA82CF4A71B0077E2C9035EAD1"/>
  </w:style>
  <w:style w:type="paragraph" w:customStyle="1" w:styleId="AC207E63B86A4803ABB2BE218DBD1F70">
    <w:name w:val="AC207E63B86A4803ABB2BE218DBD1F70"/>
  </w:style>
  <w:style w:type="paragraph" w:customStyle="1" w:styleId="608CA8130C4F4040A6C02A3C503D3AB0">
    <w:name w:val="608CA8130C4F4040A6C02A3C503D3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BD890-2213-4BEB-92C6-AC34A813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663</TotalTime>
  <Pages>10</Pages>
  <Words>1910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oaxelou</dc:creator>
  <cp:keywords/>
  <dc:description/>
  <cp:lastModifiedBy>olympia axelou</cp:lastModifiedBy>
  <cp:revision>195</cp:revision>
  <cp:lastPrinted>2018-10-25T10:36:00Z</cp:lastPrinted>
  <dcterms:created xsi:type="dcterms:W3CDTF">2018-10-25T00:23:00Z</dcterms:created>
  <dcterms:modified xsi:type="dcterms:W3CDTF">2018-10-25T11:27:00Z</dcterms:modified>
</cp:coreProperties>
</file>