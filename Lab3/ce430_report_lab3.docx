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ACD4" w14:textId="0757CF5E" w:rsidR="00080C97" w:rsidRDefault="005E34F6">
      <w:pPr>
        <w:pStyle w:val="NoSpacing"/>
      </w:pPr>
      <w:r>
        <w:t>Axelou Olympia, 2161</w:t>
      </w:r>
    </w:p>
    <w:p w14:paraId="5FF6287D" w14:textId="29AFC492" w:rsidR="00080C97" w:rsidRDefault="005E34F6">
      <w:pPr>
        <w:pStyle w:val="NoSpacing"/>
      </w:pPr>
      <w:r>
        <w:t>oaxelou@uth.gr</w:t>
      </w:r>
    </w:p>
    <w:p w14:paraId="017C3DB3" w14:textId="7C0F1E1D" w:rsidR="00080C97" w:rsidRPr="00675FA2" w:rsidRDefault="005E34F6">
      <w:pPr>
        <w:pStyle w:val="NoSpacing"/>
        <w:rPr>
          <w:lang w:val="fr-FR"/>
        </w:rPr>
      </w:pPr>
      <w:proofErr w:type="gramStart"/>
      <w:r w:rsidRPr="00675FA2">
        <w:rPr>
          <w:lang w:val="fr-FR"/>
        </w:rPr>
        <w:t>ce</w:t>
      </w:r>
      <w:proofErr w:type="gramEnd"/>
      <w:r w:rsidRPr="00675FA2">
        <w:rPr>
          <w:lang w:val="fr-FR"/>
        </w:rPr>
        <w:t>430: Spartan 3 FPGA</w:t>
      </w:r>
    </w:p>
    <w:p w14:paraId="165799ED" w14:textId="53676066" w:rsidR="007D4B2F" w:rsidRPr="00675FA2" w:rsidRDefault="005E34F6">
      <w:pPr>
        <w:pStyle w:val="NoSpacing"/>
        <w:rPr>
          <w:lang w:val="fr-FR"/>
        </w:rPr>
      </w:pPr>
      <w:r w:rsidRPr="00675FA2">
        <w:rPr>
          <w:lang w:val="fr-FR"/>
        </w:rPr>
        <w:t>04/12/2018</w:t>
      </w:r>
    </w:p>
    <w:p w14:paraId="39B8DEC8" w14:textId="441A8294" w:rsidR="00080C97" w:rsidRPr="00E0029B" w:rsidRDefault="00675FA2">
      <w:pPr>
        <w:pStyle w:val="Title"/>
        <w:rPr>
          <w:sz w:val="28"/>
          <w:szCs w:val="28"/>
          <w:lang w:val="fr-FR"/>
        </w:rPr>
      </w:pPr>
      <w:r w:rsidRPr="00E0029B">
        <w:rPr>
          <w:sz w:val="28"/>
          <w:szCs w:val="28"/>
          <w:lang w:val="fr-FR"/>
        </w:rPr>
        <w:t>Lab</w:t>
      </w:r>
      <w:proofErr w:type="gramStart"/>
      <w:r w:rsidRPr="00E0029B">
        <w:rPr>
          <w:sz w:val="28"/>
          <w:szCs w:val="28"/>
          <w:lang w:val="fr-FR"/>
        </w:rPr>
        <w:t>3</w:t>
      </w:r>
      <w:r w:rsidR="00EC2FE4" w:rsidRPr="00E0029B">
        <w:rPr>
          <w:sz w:val="28"/>
          <w:szCs w:val="28"/>
          <w:lang w:val="fr-FR"/>
        </w:rPr>
        <w:t>:</w:t>
      </w:r>
      <w:proofErr w:type="gramEnd"/>
      <w:r w:rsidR="00EC2FE4" w:rsidRPr="00E0029B">
        <w:rPr>
          <w:sz w:val="28"/>
          <w:szCs w:val="28"/>
          <w:lang w:val="fr-FR"/>
        </w:rPr>
        <w:t xml:space="preserve"> </w:t>
      </w:r>
      <w:r w:rsidRPr="00636C8A">
        <w:rPr>
          <w:sz w:val="28"/>
          <w:szCs w:val="28"/>
          <w:lang w:val="fr-FR"/>
        </w:rPr>
        <w:t xml:space="preserve">VGA Controller </w:t>
      </w:r>
      <w:r w:rsidRPr="00903745">
        <w:rPr>
          <w:sz w:val="28"/>
          <w:szCs w:val="28"/>
        </w:rPr>
        <w:t>Implementation</w:t>
      </w:r>
    </w:p>
    <w:p w14:paraId="683EE306" w14:textId="0C46E811" w:rsidR="0032512E" w:rsidRDefault="00636C8A" w:rsidP="00BF6EEA">
      <w:pPr>
        <w:rPr>
          <w:lang w:val="el-GR"/>
        </w:rPr>
      </w:pPr>
      <w:r>
        <w:rPr>
          <w:lang w:val="el-GR"/>
        </w:rPr>
        <w:t>Στόχος</w:t>
      </w:r>
      <w:r w:rsidRPr="00636C8A">
        <w:rPr>
          <w:lang w:val="el-GR"/>
        </w:rPr>
        <w:t xml:space="preserve"> </w:t>
      </w:r>
      <w:r>
        <w:rPr>
          <w:lang w:val="el-GR"/>
        </w:rPr>
        <w:t>αυτού</w:t>
      </w:r>
      <w:r w:rsidRPr="00636C8A">
        <w:rPr>
          <w:lang w:val="el-GR"/>
        </w:rPr>
        <w:t xml:space="preserve"> </w:t>
      </w:r>
      <w:r>
        <w:rPr>
          <w:lang w:val="el-GR"/>
        </w:rPr>
        <w:t>του</w:t>
      </w:r>
      <w:r w:rsidRPr="00636C8A">
        <w:rPr>
          <w:lang w:val="el-GR"/>
        </w:rPr>
        <w:t xml:space="preserve"> </w:t>
      </w:r>
      <w:r>
        <w:rPr>
          <w:lang w:val="el-GR"/>
        </w:rPr>
        <w:t xml:space="preserve">εργαστηρίου είναι η υλοποίηση ενός Ελεγκτή/Οδηγού θύρας οθόνης </w:t>
      </w:r>
      <w:r>
        <w:t>VGA</w:t>
      </w:r>
      <w:r w:rsidRPr="00636C8A">
        <w:rPr>
          <w:lang w:val="el-GR"/>
        </w:rPr>
        <w:t xml:space="preserve"> (</w:t>
      </w:r>
      <w:r>
        <w:t>Video</w:t>
      </w:r>
      <w:r w:rsidRPr="00636C8A">
        <w:rPr>
          <w:lang w:val="el-GR"/>
        </w:rPr>
        <w:t xml:space="preserve"> </w:t>
      </w:r>
      <w:r>
        <w:t>Graphics</w:t>
      </w:r>
      <w:r w:rsidRPr="00636C8A">
        <w:rPr>
          <w:lang w:val="el-GR"/>
        </w:rPr>
        <w:t xml:space="preserve"> </w:t>
      </w:r>
      <w:r>
        <w:t>Array</w:t>
      </w:r>
      <w:r w:rsidRPr="00636C8A">
        <w:rPr>
          <w:lang w:val="el-GR"/>
        </w:rPr>
        <w:t xml:space="preserve">), </w:t>
      </w:r>
      <w:r w:rsidR="00536DFD">
        <w:rPr>
          <w:lang w:val="el-GR"/>
        </w:rPr>
        <w:t>με σκοπό την</w:t>
      </w:r>
      <w:r>
        <w:rPr>
          <w:lang w:val="el-GR"/>
        </w:rPr>
        <w:t xml:space="preserve"> οδήγηση μιας συμβατικής οθόνης και </w:t>
      </w:r>
      <w:r w:rsidR="00536DFD">
        <w:rPr>
          <w:lang w:val="el-GR"/>
        </w:rPr>
        <w:t>την</w:t>
      </w:r>
      <w:r>
        <w:rPr>
          <w:lang w:val="el-GR"/>
        </w:rPr>
        <w:t xml:space="preserve"> εμφάνιση εικόνας σε αυτή. Μέρος της εσωτερικής μνήμης της </w:t>
      </w:r>
      <w:r>
        <w:t>FPGA</w:t>
      </w:r>
      <w:r>
        <w:rPr>
          <w:lang w:val="el-GR"/>
        </w:rPr>
        <w:t xml:space="preserve"> χρησιμοποιείται ως </w:t>
      </w:r>
      <w:r>
        <w:t>Video</w:t>
      </w:r>
      <w:r w:rsidRPr="00636C8A">
        <w:rPr>
          <w:lang w:val="el-GR"/>
        </w:rPr>
        <w:t xml:space="preserve"> </w:t>
      </w:r>
      <w:r>
        <w:t>RAM</w:t>
      </w:r>
      <w:r w:rsidRPr="00636C8A">
        <w:rPr>
          <w:lang w:val="el-GR"/>
        </w:rPr>
        <w:t xml:space="preserve">. </w:t>
      </w:r>
    </w:p>
    <w:p w14:paraId="7A743271" w14:textId="137DF054" w:rsidR="00080C97" w:rsidRPr="000C55D1" w:rsidRDefault="00636C8A" w:rsidP="00BF6EEA">
      <w:pPr>
        <w:rPr>
          <w:lang w:val="el-GR"/>
        </w:rPr>
      </w:pPr>
      <w:r>
        <w:rPr>
          <w:lang w:val="el-GR"/>
        </w:rPr>
        <w:t>Προβάλλω την προτεινόμενη εικόνα</w:t>
      </w:r>
      <w:r w:rsidR="0032512E">
        <w:rPr>
          <w:lang w:val="el-GR"/>
        </w:rPr>
        <w:t xml:space="preserve"> και συγκεκριμένα στο πρώτο ¼ της εικόνας την οριζόντια αλληλουχία &lt;άσπρο, κόκκινο, άσπρο&gt;, αντίστοιχα στο 2</w:t>
      </w:r>
      <w:r w:rsidR="0032512E" w:rsidRPr="0032512E">
        <w:rPr>
          <w:vertAlign w:val="superscript"/>
          <w:lang w:val="el-GR"/>
        </w:rPr>
        <w:t>ο</w:t>
      </w:r>
      <w:r w:rsidR="0032512E">
        <w:rPr>
          <w:lang w:val="el-GR"/>
        </w:rPr>
        <w:t xml:space="preserve"> και 3</w:t>
      </w:r>
      <w:r w:rsidR="0032512E" w:rsidRPr="0032512E">
        <w:rPr>
          <w:vertAlign w:val="superscript"/>
          <w:lang w:val="el-GR"/>
        </w:rPr>
        <w:t>ο</w:t>
      </w:r>
      <w:r w:rsidR="0032512E">
        <w:rPr>
          <w:lang w:val="el-GR"/>
        </w:rPr>
        <w:t xml:space="preserve"> τέταρτο της εικόνας πράσινο και μπλε αντί για κόκκινο. Στο τελευταίο, είναι η κάθετη αλληλουχία &lt;άσπρο, 2 </w:t>
      </w:r>
      <w:r w:rsidR="0032512E">
        <w:t>x</w:t>
      </w:r>
      <w:r w:rsidR="0032512E" w:rsidRPr="0032512E">
        <w:rPr>
          <w:lang w:val="el-GR"/>
        </w:rPr>
        <w:t xml:space="preserve"> </w:t>
      </w:r>
      <w:r w:rsidR="0032512E">
        <w:rPr>
          <w:lang w:val="el-GR"/>
        </w:rPr>
        <w:t xml:space="preserve">κόκκινο, 2 </w:t>
      </w:r>
      <w:r w:rsidR="0032512E">
        <w:t>x</w:t>
      </w:r>
      <w:r w:rsidR="0032512E" w:rsidRPr="0032512E">
        <w:rPr>
          <w:lang w:val="el-GR"/>
        </w:rPr>
        <w:t xml:space="preserve"> </w:t>
      </w:r>
      <w:r w:rsidR="0032512E">
        <w:rPr>
          <w:lang w:val="el-GR"/>
        </w:rPr>
        <w:t>πράσινο,</w:t>
      </w:r>
      <w:r w:rsidR="0032512E" w:rsidRPr="0032512E">
        <w:rPr>
          <w:lang w:val="el-GR"/>
        </w:rPr>
        <w:t xml:space="preserve"> </w:t>
      </w:r>
      <w:r w:rsidR="0032512E">
        <w:rPr>
          <w:lang w:val="el-GR"/>
        </w:rPr>
        <w:t xml:space="preserve">2 </w:t>
      </w:r>
      <w:r w:rsidR="0032512E">
        <w:t>x</w:t>
      </w:r>
      <w:r w:rsidR="0032512E" w:rsidRPr="0032512E">
        <w:rPr>
          <w:lang w:val="el-GR"/>
        </w:rPr>
        <w:t xml:space="preserve"> </w:t>
      </w:r>
      <w:r w:rsidR="006E27EB">
        <w:rPr>
          <w:lang w:val="el-GR"/>
        </w:rPr>
        <w:t>μπλε</w:t>
      </w:r>
      <w:r w:rsidR="0032512E">
        <w:rPr>
          <w:lang w:val="el-GR"/>
        </w:rPr>
        <w:t>,</w:t>
      </w:r>
      <w:r w:rsidR="00D4552B">
        <w:rPr>
          <w:lang w:val="el-GR"/>
        </w:rPr>
        <w:t xml:space="preserve"> άσπρο&gt;</w:t>
      </w:r>
      <w:r w:rsidR="000C55D1">
        <w:rPr>
          <w:lang w:val="el-GR"/>
        </w:rPr>
        <w:t xml:space="preserve">. </w:t>
      </w:r>
      <w:r w:rsidR="000C55D1">
        <w:rPr>
          <w:lang w:val="el-GR"/>
        </w:rPr>
        <w:br/>
      </w:r>
    </w:p>
    <w:p w14:paraId="277DD524" w14:textId="3287D239" w:rsidR="004C1034" w:rsidRPr="004B4438" w:rsidRDefault="004C1034" w:rsidP="0016183F">
      <w:pPr>
        <w:jc w:val="center"/>
      </w:pPr>
    </w:p>
    <w:p w14:paraId="3F2525C4" w14:textId="77777777" w:rsidR="004121B3" w:rsidRDefault="004121B3">
      <w:pPr>
        <w:suppressAutoHyphens w:val="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56A0975" w14:textId="1F98ACAD" w:rsidR="00080C97" w:rsidRDefault="00827E38">
      <w:pPr>
        <w:rPr>
          <w:sz w:val="26"/>
          <w:szCs w:val="26"/>
        </w:rPr>
      </w:pPr>
      <w:r w:rsidRPr="002E7B17">
        <w:rPr>
          <w:sz w:val="26"/>
          <w:szCs w:val="26"/>
        </w:rPr>
        <w:lastRenderedPageBreak/>
        <w:t>Part A: VRAM Implementation</w:t>
      </w:r>
    </w:p>
    <w:p w14:paraId="64F4FA74" w14:textId="70CAD752" w:rsidR="00E832A6" w:rsidRPr="00E832A6" w:rsidRDefault="00E832A6" w:rsidP="00C76CE1">
      <w:pPr>
        <w:spacing w:line="360" w:lineRule="auto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Υλοποίηση</w:t>
      </w:r>
    </w:p>
    <w:p w14:paraId="494710BA" w14:textId="7485F554" w:rsidR="002E7B17" w:rsidRPr="00992D84" w:rsidRDefault="002E7B17" w:rsidP="00C76CE1">
      <w:pPr>
        <w:spacing w:line="360" w:lineRule="auto"/>
      </w:pPr>
      <w:r>
        <w:rPr>
          <w:lang w:val="el-GR"/>
        </w:rPr>
        <w:t>Χρησιμοποίησα</w:t>
      </w:r>
      <w:r w:rsidRPr="00E832A6">
        <w:rPr>
          <w:lang w:val="el-GR"/>
        </w:rPr>
        <w:t xml:space="preserve"> </w:t>
      </w:r>
      <w:r>
        <w:rPr>
          <w:lang w:val="el-GR"/>
        </w:rPr>
        <w:t>τρεις</w:t>
      </w:r>
      <w:r w:rsidRPr="00E832A6">
        <w:rPr>
          <w:lang w:val="el-GR"/>
        </w:rPr>
        <w:t xml:space="preserve"> </w:t>
      </w:r>
      <w:r w:rsidR="000146F8" w:rsidRPr="00E832A6">
        <w:rPr>
          <w:lang w:val="el-GR"/>
        </w:rPr>
        <w:t>16</w:t>
      </w:r>
      <w:r w:rsidR="000146F8">
        <w:t>x</w:t>
      </w:r>
      <w:r w:rsidR="000146F8" w:rsidRPr="00E832A6">
        <w:rPr>
          <w:lang w:val="el-GR"/>
        </w:rPr>
        <w:t xml:space="preserve">1 </w:t>
      </w:r>
      <w:r>
        <w:t>Single</w:t>
      </w:r>
      <w:r w:rsidRPr="00E832A6">
        <w:rPr>
          <w:lang w:val="el-GR"/>
        </w:rPr>
        <w:t>-</w:t>
      </w:r>
      <w:r>
        <w:t>Port</w:t>
      </w:r>
      <w:r w:rsidRPr="00E832A6">
        <w:rPr>
          <w:lang w:val="el-GR"/>
        </w:rPr>
        <w:t xml:space="preserve"> </w:t>
      </w:r>
      <w:r>
        <w:t>Block</w:t>
      </w:r>
      <w:r w:rsidRPr="00E832A6">
        <w:rPr>
          <w:lang w:val="el-GR"/>
        </w:rPr>
        <w:t xml:space="preserve"> </w:t>
      </w:r>
      <w:r>
        <w:t>Ram</w:t>
      </w:r>
      <w:r w:rsidRPr="00E832A6">
        <w:rPr>
          <w:lang w:val="el-GR"/>
        </w:rPr>
        <w:t xml:space="preserve"> </w:t>
      </w:r>
      <w:r>
        <w:t>memories</w:t>
      </w:r>
      <w:r w:rsidRPr="00E832A6">
        <w:rPr>
          <w:lang w:val="el-GR"/>
        </w:rPr>
        <w:t xml:space="preserve"> </w:t>
      </w:r>
      <w:r>
        <w:rPr>
          <w:lang w:val="el-GR"/>
        </w:rPr>
        <w:t>της</w:t>
      </w:r>
      <w:r w:rsidRPr="00E832A6">
        <w:rPr>
          <w:lang w:val="el-GR"/>
        </w:rPr>
        <w:t xml:space="preserve"> </w:t>
      </w:r>
      <w:r>
        <w:t>Spartan</w:t>
      </w:r>
      <w:r w:rsidRPr="00E832A6">
        <w:rPr>
          <w:lang w:val="el-GR"/>
        </w:rPr>
        <w:t xml:space="preserve"> 3 </w:t>
      </w:r>
      <w:r>
        <w:t>FPG</w:t>
      </w:r>
      <w:r w:rsidR="002B50A3">
        <w:t>A</w:t>
      </w:r>
      <w:r w:rsidR="002B50A3" w:rsidRPr="00E832A6">
        <w:rPr>
          <w:lang w:val="el-GR"/>
        </w:rPr>
        <w:t xml:space="preserve">, </w:t>
      </w:r>
      <w:r w:rsidR="002B50A3">
        <w:rPr>
          <w:lang w:val="el-GR"/>
        </w:rPr>
        <w:t>μία</w:t>
      </w:r>
      <w:r w:rsidR="002B50A3" w:rsidRPr="00E832A6">
        <w:rPr>
          <w:lang w:val="el-GR"/>
        </w:rPr>
        <w:t xml:space="preserve"> </w:t>
      </w:r>
      <w:r w:rsidR="002B50A3">
        <w:rPr>
          <w:lang w:val="el-GR"/>
        </w:rPr>
        <w:t>για</w:t>
      </w:r>
      <w:r w:rsidR="002B50A3" w:rsidRPr="00E832A6">
        <w:rPr>
          <w:lang w:val="el-GR"/>
        </w:rPr>
        <w:t xml:space="preserve"> </w:t>
      </w:r>
      <w:r w:rsidR="002B50A3">
        <w:rPr>
          <w:lang w:val="el-GR"/>
        </w:rPr>
        <w:t>κάθε</w:t>
      </w:r>
      <w:r w:rsidR="002B50A3" w:rsidRPr="00E832A6">
        <w:rPr>
          <w:lang w:val="el-GR"/>
        </w:rPr>
        <w:t xml:space="preserve"> </w:t>
      </w:r>
      <w:r w:rsidR="002B50A3">
        <w:rPr>
          <w:lang w:val="el-GR"/>
        </w:rPr>
        <w:t>χρώμα</w:t>
      </w:r>
      <w:r w:rsidR="002B50A3" w:rsidRPr="00E832A6">
        <w:rPr>
          <w:lang w:val="el-GR"/>
        </w:rPr>
        <w:t xml:space="preserve"> </w:t>
      </w:r>
      <w:r w:rsidR="002B50A3">
        <w:t>RGB</w:t>
      </w:r>
      <w:r w:rsidR="002B50A3" w:rsidRPr="00E832A6">
        <w:rPr>
          <w:lang w:val="el-GR"/>
        </w:rPr>
        <w:t>.</w:t>
      </w:r>
      <w:r w:rsidR="00613818" w:rsidRPr="00E832A6">
        <w:rPr>
          <w:lang w:val="el-GR"/>
        </w:rPr>
        <w:t xml:space="preserve"> </w:t>
      </w:r>
      <w:r w:rsidR="00613818">
        <w:rPr>
          <w:lang w:val="el-GR"/>
        </w:rPr>
        <w:t>Χρησιμοποιώ τις περιοχές μνήμης από [</w:t>
      </w:r>
      <w:r w:rsidR="00613818" w:rsidRPr="00613818">
        <w:rPr>
          <w:lang w:val="el-GR"/>
        </w:rPr>
        <w:t>1228</w:t>
      </w:r>
      <w:r w:rsidR="00613818">
        <w:rPr>
          <w:lang w:val="el-GR"/>
        </w:rPr>
        <w:t>7, 0]</w:t>
      </w:r>
      <w:r w:rsidR="00177408">
        <w:rPr>
          <w:lang w:val="el-GR"/>
        </w:rPr>
        <w:t xml:space="preserve">, δηλαδή η ανάλυση της εικόνας που αποθηκεύω είναι </w:t>
      </w:r>
      <w:r w:rsidR="00177408" w:rsidRPr="0052451D">
        <w:rPr>
          <w:lang w:val="el-GR"/>
        </w:rPr>
        <w:t>128</w:t>
      </w:r>
      <w:r w:rsidR="00177408">
        <w:t>x</w:t>
      </w:r>
      <w:r w:rsidR="00177408" w:rsidRPr="00BE5129">
        <w:rPr>
          <w:lang w:val="el-GR"/>
        </w:rPr>
        <w:t>96</w:t>
      </w:r>
      <w:r w:rsidR="00613818">
        <w:rPr>
          <w:lang w:val="el-GR"/>
        </w:rPr>
        <w:t>.</w:t>
      </w:r>
      <w:r w:rsidR="006225F3">
        <w:rPr>
          <w:lang w:val="el-GR"/>
        </w:rPr>
        <w:t xml:space="preserve"> Τα υπόλοιπα τα </w:t>
      </w:r>
      <w:proofErr w:type="spellStart"/>
      <w:r w:rsidR="006225F3">
        <w:rPr>
          <w:lang w:val="el-GR"/>
        </w:rPr>
        <w:t>αρχικοποιώ</w:t>
      </w:r>
      <w:proofErr w:type="spellEnd"/>
      <w:r w:rsidR="006225F3">
        <w:rPr>
          <w:lang w:val="el-GR"/>
        </w:rPr>
        <w:t xml:space="preserve"> </w:t>
      </w:r>
      <w:r w:rsidR="00BD2332">
        <w:rPr>
          <w:lang w:val="el-GR"/>
        </w:rPr>
        <w:t xml:space="preserve">σε </w:t>
      </w:r>
      <w:r w:rsidR="00632D1C">
        <w:rPr>
          <w:lang w:val="el-GR"/>
        </w:rPr>
        <w:t>1</w:t>
      </w:r>
      <w:r w:rsidR="00A25259">
        <w:rPr>
          <w:lang w:val="el-GR"/>
        </w:rPr>
        <w:t xml:space="preserve"> (κυρίως για λόγους </w:t>
      </w:r>
      <w:r w:rsidR="00A25259">
        <w:t>debugging</w:t>
      </w:r>
      <w:r w:rsidR="00A25259">
        <w:rPr>
          <w:lang w:val="el-GR"/>
        </w:rPr>
        <w:t xml:space="preserve">, ώστε αν </w:t>
      </w:r>
      <w:r w:rsidR="00FD4791">
        <w:rPr>
          <w:lang w:val="el-GR"/>
        </w:rPr>
        <w:t xml:space="preserve">βγει εκτός των ορίων και διαβάσει από αυτό το μέρος της μνήμης που δε χρησιμοποιείται να </w:t>
      </w:r>
      <w:r w:rsidR="00792A77">
        <w:rPr>
          <w:lang w:val="el-GR"/>
        </w:rPr>
        <w:t>γίνει αντιληπτό</w:t>
      </w:r>
      <w:r w:rsidR="00FD4791">
        <w:rPr>
          <w:lang w:val="el-GR"/>
        </w:rPr>
        <w:t>)</w:t>
      </w:r>
      <w:r w:rsidR="006225F3">
        <w:rPr>
          <w:lang w:val="el-GR"/>
        </w:rPr>
        <w:t>.</w:t>
      </w:r>
      <w:r w:rsidR="00BD2332">
        <w:rPr>
          <w:lang w:val="el-GR"/>
        </w:rPr>
        <w:t xml:space="preserve"> </w:t>
      </w:r>
      <w:r w:rsidR="00992D84">
        <w:rPr>
          <w:lang w:val="el-GR"/>
        </w:rPr>
        <w:t xml:space="preserve"> Τ</w:t>
      </w:r>
      <w:r w:rsidR="00862251">
        <w:rPr>
          <w:lang w:val="el-GR"/>
        </w:rPr>
        <w:t xml:space="preserve">ο </w:t>
      </w:r>
      <w:r w:rsidR="00862251">
        <w:t xml:space="preserve">module </w:t>
      </w:r>
      <w:r w:rsidR="00862251">
        <w:rPr>
          <w:lang w:val="el-GR"/>
        </w:rPr>
        <w:t xml:space="preserve">όπου είναι τα </w:t>
      </w:r>
      <w:r w:rsidR="00992D84">
        <w:t xml:space="preserve">instantiations </w:t>
      </w:r>
      <w:r w:rsidR="00992D84">
        <w:rPr>
          <w:lang w:val="el-GR"/>
        </w:rPr>
        <w:t>είναι στο</w:t>
      </w:r>
      <w:r w:rsidR="00992D84">
        <w:t xml:space="preserve"> </w:t>
      </w:r>
      <w:proofErr w:type="spellStart"/>
      <w:r w:rsidR="00992D84">
        <w:t>bram.v</w:t>
      </w:r>
      <w:proofErr w:type="spellEnd"/>
    </w:p>
    <w:p w14:paraId="4BA2D236" w14:textId="29E2E1AC" w:rsidR="0070482C" w:rsidRDefault="0070482C" w:rsidP="00C76CE1">
      <w:pPr>
        <w:spacing w:line="360" w:lineRule="auto"/>
        <w:rPr>
          <w:lang w:val="el-GR"/>
        </w:rPr>
      </w:pPr>
      <w:r>
        <w:rPr>
          <w:lang w:val="el-GR"/>
        </w:rPr>
        <w:t>Τα μέρη στα οποία έχω χωρίσει τη μνήμη είναι τα εξής:</w:t>
      </w:r>
    </w:p>
    <w:p w14:paraId="7FF85EAB" w14:textId="0159BEDA" w:rsidR="0070482C" w:rsidRDefault="0070482C" w:rsidP="00C76CE1">
      <w:pPr>
        <w:pStyle w:val="ListParagraph"/>
        <w:numPr>
          <w:ilvl w:val="0"/>
          <w:numId w:val="18"/>
        </w:numPr>
        <w:spacing w:line="360" w:lineRule="auto"/>
        <w:rPr>
          <w:lang w:val="el-GR"/>
        </w:rPr>
      </w:pPr>
      <w:r>
        <w:rPr>
          <w:lang w:val="el-GR"/>
        </w:rPr>
        <w:t>Κόκκινο – Οριζόντιες γραμμές [12.287 – 9,216]</w:t>
      </w:r>
    </w:p>
    <w:p w14:paraId="20A05425" w14:textId="77777777" w:rsidR="0070482C" w:rsidRDefault="0070482C" w:rsidP="00C76CE1">
      <w:pPr>
        <w:pStyle w:val="ListParagraph"/>
        <w:numPr>
          <w:ilvl w:val="0"/>
          <w:numId w:val="18"/>
        </w:numPr>
        <w:spacing w:line="360" w:lineRule="auto"/>
        <w:rPr>
          <w:lang w:val="el-GR"/>
        </w:rPr>
      </w:pPr>
      <w:r>
        <w:rPr>
          <w:lang w:val="el-GR"/>
        </w:rPr>
        <w:t>Πράσινο – Οριζόντιες γραμμές [ 9,215 – 6,144]</w:t>
      </w:r>
    </w:p>
    <w:p w14:paraId="6AFB4F9D" w14:textId="25289DDE" w:rsidR="0070482C" w:rsidRDefault="0070482C" w:rsidP="00C76CE1">
      <w:pPr>
        <w:pStyle w:val="ListParagraph"/>
        <w:numPr>
          <w:ilvl w:val="0"/>
          <w:numId w:val="18"/>
        </w:numPr>
        <w:spacing w:line="360" w:lineRule="auto"/>
        <w:rPr>
          <w:lang w:val="el-GR"/>
        </w:rPr>
      </w:pPr>
      <w:r>
        <w:rPr>
          <w:lang w:val="el-GR"/>
        </w:rPr>
        <w:t xml:space="preserve">    </w:t>
      </w:r>
      <w:r w:rsidR="00856D4D">
        <w:rPr>
          <w:lang w:val="el-GR"/>
        </w:rPr>
        <w:t xml:space="preserve"> </w:t>
      </w:r>
      <w:r>
        <w:rPr>
          <w:lang w:val="el-GR"/>
        </w:rPr>
        <w:t xml:space="preserve">Μπλε – Οριζόντιες γραμμές [ 6,143 – 3,072]  </w:t>
      </w:r>
    </w:p>
    <w:p w14:paraId="223D07CC" w14:textId="662EF6E6" w:rsidR="00CF1281" w:rsidRPr="0070482C" w:rsidRDefault="00EF5D7B" w:rsidP="00C76CE1">
      <w:pPr>
        <w:pStyle w:val="ListParagraph"/>
        <w:numPr>
          <w:ilvl w:val="0"/>
          <w:numId w:val="18"/>
        </w:numPr>
        <w:spacing w:line="360" w:lineRule="auto"/>
        <w:rPr>
          <w:lang w:val="el-GR"/>
        </w:rPr>
      </w:pPr>
      <w:r>
        <w:t xml:space="preserve"> </w:t>
      </w:r>
      <w:r w:rsidR="00CF1281">
        <w:t xml:space="preserve">Multicolor </w:t>
      </w:r>
      <w:r>
        <w:t xml:space="preserve">– </w:t>
      </w:r>
      <w:r w:rsidR="00CF1281">
        <w:rPr>
          <w:lang w:val="el-GR"/>
        </w:rPr>
        <w:t>Κάθετες γραμμές</w:t>
      </w:r>
      <w:r w:rsidR="00CF1281">
        <w:t xml:space="preserve"> [</w:t>
      </w:r>
      <w:r w:rsidR="008D4410">
        <w:t xml:space="preserve"> </w:t>
      </w:r>
      <w:r w:rsidR="00CF1281">
        <w:t xml:space="preserve">3,071 – </w:t>
      </w:r>
      <w:r w:rsidR="004E1598">
        <w:t xml:space="preserve">       </w:t>
      </w:r>
      <w:r w:rsidR="00CF1281">
        <w:t>0]</w:t>
      </w:r>
    </w:p>
    <w:p w14:paraId="10A63D4E" w14:textId="529A2DAE" w:rsidR="00E832A6" w:rsidRDefault="00E832A6" w:rsidP="00C76CE1">
      <w:pPr>
        <w:spacing w:line="360" w:lineRule="auto"/>
        <w:rPr>
          <w:lang w:val="el-GR"/>
        </w:rPr>
      </w:pPr>
    </w:p>
    <w:p w14:paraId="7FD7546F" w14:textId="77777777" w:rsidR="008368E8" w:rsidRDefault="008368E8" w:rsidP="00C76CE1">
      <w:pPr>
        <w:spacing w:line="360" w:lineRule="auto"/>
        <w:ind w:firstLine="0"/>
        <w:rPr>
          <w:lang w:val="el-GR"/>
        </w:rPr>
      </w:pPr>
    </w:p>
    <w:p w14:paraId="68C8C93D" w14:textId="59B62339" w:rsidR="005C5785" w:rsidRDefault="005C5785" w:rsidP="00C76CE1">
      <w:pPr>
        <w:spacing w:line="360" w:lineRule="auto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Επαλήθευση</w:t>
      </w:r>
    </w:p>
    <w:p w14:paraId="5F7884B8" w14:textId="77777777" w:rsidR="005652F8" w:rsidRDefault="0040112B" w:rsidP="00C76CE1">
      <w:pPr>
        <w:spacing w:line="360" w:lineRule="auto"/>
        <w:rPr>
          <w:lang w:val="el-GR"/>
        </w:rPr>
      </w:pPr>
      <w:r>
        <w:rPr>
          <w:lang w:val="el-GR"/>
        </w:rPr>
        <w:t xml:space="preserve">Ελέγχω και τις 4 περιοχές της μνήμης θέτοντας το </w:t>
      </w:r>
      <w:r>
        <w:t>address</w:t>
      </w:r>
      <w:r w:rsidRPr="0040112B">
        <w:rPr>
          <w:lang w:val="el-GR"/>
        </w:rPr>
        <w:t xml:space="preserve"> </w:t>
      </w:r>
      <w:r w:rsidR="006B105A">
        <w:rPr>
          <w:lang w:val="el-GR"/>
        </w:rPr>
        <w:t xml:space="preserve">στην κατάλληλη τιμή για το τμήμα που ελέγχω </w:t>
      </w:r>
      <w:r>
        <w:rPr>
          <w:lang w:val="el-GR"/>
        </w:rPr>
        <w:t xml:space="preserve">και </w:t>
      </w:r>
      <w:r w:rsidR="0070482C">
        <w:rPr>
          <w:lang w:val="el-GR"/>
        </w:rPr>
        <w:t>τσεκάροντας</w:t>
      </w:r>
      <w:r>
        <w:rPr>
          <w:lang w:val="el-GR"/>
        </w:rPr>
        <w:t xml:space="preserve"> τι τιμές επιστρέφει για τα </w:t>
      </w:r>
      <w:r>
        <w:t>red</w:t>
      </w:r>
      <w:r w:rsidRPr="0040112B">
        <w:rPr>
          <w:lang w:val="el-GR"/>
        </w:rPr>
        <w:t xml:space="preserve">, </w:t>
      </w:r>
      <w:r>
        <w:t>green</w:t>
      </w:r>
      <w:r w:rsidRPr="0040112B">
        <w:rPr>
          <w:lang w:val="el-GR"/>
        </w:rPr>
        <w:t xml:space="preserve"> &amp; </w:t>
      </w:r>
      <w:r>
        <w:t>blue</w:t>
      </w:r>
      <w:r w:rsidRPr="0040112B">
        <w:rPr>
          <w:lang w:val="el-GR"/>
        </w:rPr>
        <w:t>.</w:t>
      </w:r>
      <w:r w:rsidR="00C76CE1">
        <w:rPr>
          <w:lang w:val="el-GR"/>
        </w:rPr>
        <w:t xml:space="preserve"> </w:t>
      </w:r>
    </w:p>
    <w:p w14:paraId="3B721939" w14:textId="2C3DF1F8" w:rsidR="005C5785" w:rsidRPr="00C76CE1" w:rsidRDefault="00C76CE1" w:rsidP="00C76CE1">
      <w:pPr>
        <w:spacing w:line="360" w:lineRule="auto"/>
        <w:rPr>
          <w:lang w:val="el-GR"/>
        </w:rPr>
      </w:pPr>
      <w:r>
        <w:rPr>
          <w:lang w:val="el-GR"/>
        </w:rPr>
        <w:t xml:space="preserve">Η διαδικασία είναι αυτοματοποιημένη και απλά εκτυπώνεται στο </w:t>
      </w:r>
      <w:r>
        <w:t xml:space="preserve">monitor </w:t>
      </w:r>
      <w:r>
        <w:rPr>
          <w:lang w:val="el-GR"/>
        </w:rPr>
        <w:t xml:space="preserve">η διεύθυνση και οι τιμές σε κάθε μνήμη και αν η τιμή που διαβάζει είναι η αναμενόμενη τιμή, τότε εκτυπώνεται στην αρχή της γραμμής το </w:t>
      </w:r>
      <w:r>
        <w:t>“[OK]”</w:t>
      </w:r>
      <w:r w:rsidR="00EC65BA">
        <w:rPr>
          <w:lang w:val="el-GR"/>
        </w:rPr>
        <w:t>.</w:t>
      </w:r>
    </w:p>
    <w:p w14:paraId="6F2FC50F" w14:textId="16A7BEF9" w:rsidR="00FE215F" w:rsidRDefault="00FE215F" w:rsidP="00C76CE1">
      <w:pPr>
        <w:spacing w:line="360" w:lineRule="auto"/>
        <w:rPr>
          <w:lang w:val="el-GR"/>
        </w:rPr>
      </w:pPr>
    </w:p>
    <w:p w14:paraId="4B54ECAB" w14:textId="77777777" w:rsidR="00FE215F" w:rsidRDefault="00FE215F" w:rsidP="00C76CE1">
      <w:pPr>
        <w:spacing w:line="360" w:lineRule="auto"/>
        <w:rPr>
          <w:lang w:val="el-GR"/>
        </w:rPr>
      </w:pPr>
    </w:p>
    <w:p w14:paraId="140840E7" w14:textId="35B38A52" w:rsidR="00FE215F" w:rsidRPr="00FE215F" w:rsidRDefault="00FE215F" w:rsidP="00C76CE1">
      <w:pPr>
        <w:spacing w:line="360" w:lineRule="auto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Πείραμα/Τελική Υλοποίηση</w:t>
      </w:r>
    </w:p>
    <w:p w14:paraId="1BAE9D29" w14:textId="6013225D" w:rsidR="00147CF2" w:rsidRDefault="00FE215F" w:rsidP="00C76CE1">
      <w:pPr>
        <w:spacing w:line="360" w:lineRule="auto"/>
        <w:rPr>
          <w:lang w:val="el-GR"/>
        </w:rPr>
      </w:pPr>
      <w:r>
        <w:rPr>
          <w:lang w:val="el-GR"/>
        </w:rPr>
        <w:t xml:space="preserve">Αυτό το μέρος δεν έχει ελεγχθεί στην </w:t>
      </w:r>
      <w:r>
        <w:t>FPGA</w:t>
      </w:r>
      <w:r w:rsidRPr="00FE215F">
        <w:rPr>
          <w:lang w:val="el-GR"/>
        </w:rPr>
        <w:t>.</w:t>
      </w:r>
    </w:p>
    <w:p w14:paraId="591A27F8" w14:textId="77777777" w:rsidR="00147CF2" w:rsidRDefault="00147CF2">
      <w:pPr>
        <w:suppressAutoHyphens w:val="0"/>
        <w:rPr>
          <w:lang w:val="el-GR"/>
        </w:rPr>
      </w:pPr>
      <w:r>
        <w:rPr>
          <w:lang w:val="el-GR"/>
        </w:rPr>
        <w:br w:type="page"/>
      </w:r>
    </w:p>
    <w:p w14:paraId="4156FF9A" w14:textId="415E4A8A" w:rsidR="00147CF2" w:rsidRPr="00913D83" w:rsidRDefault="00147CF2" w:rsidP="00147CF2">
      <w:pPr>
        <w:rPr>
          <w:sz w:val="26"/>
          <w:szCs w:val="26"/>
          <w:lang w:val="el-GR"/>
        </w:rPr>
      </w:pPr>
      <w:r w:rsidRPr="00913D83">
        <w:rPr>
          <w:sz w:val="26"/>
          <w:szCs w:val="26"/>
          <w:lang w:val="fr-FR"/>
        </w:rPr>
        <w:lastRenderedPageBreak/>
        <w:t>Part</w:t>
      </w:r>
      <w:r w:rsidRPr="00913D83">
        <w:rPr>
          <w:sz w:val="26"/>
          <w:szCs w:val="26"/>
          <w:lang w:val="el-GR"/>
        </w:rPr>
        <w:t xml:space="preserve"> </w:t>
      </w:r>
      <w:proofErr w:type="gramStart"/>
      <w:r w:rsidR="007F7430" w:rsidRPr="00913D83">
        <w:rPr>
          <w:sz w:val="26"/>
          <w:szCs w:val="26"/>
          <w:lang w:val="fr-FR"/>
        </w:rPr>
        <w:t>B</w:t>
      </w:r>
      <w:r w:rsidRPr="00913D83">
        <w:rPr>
          <w:sz w:val="26"/>
          <w:szCs w:val="26"/>
          <w:lang w:val="el-GR"/>
        </w:rPr>
        <w:t>:</w:t>
      </w:r>
      <w:proofErr w:type="gramEnd"/>
      <w:r w:rsidRPr="00913D83">
        <w:rPr>
          <w:sz w:val="26"/>
          <w:szCs w:val="26"/>
          <w:lang w:val="el-GR"/>
        </w:rPr>
        <w:t xml:space="preserve"> </w:t>
      </w:r>
      <w:r w:rsidR="00A154C7" w:rsidRPr="00913D83">
        <w:rPr>
          <w:sz w:val="26"/>
          <w:szCs w:val="26"/>
          <w:lang w:val="fr-FR"/>
        </w:rPr>
        <w:t>HSYNC</w:t>
      </w:r>
      <w:r w:rsidR="00A154C7" w:rsidRPr="00913D83">
        <w:rPr>
          <w:sz w:val="26"/>
          <w:szCs w:val="26"/>
          <w:lang w:val="el-GR"/>
        </w:rPr>
        <w:t xml:space="preserve"> </w:t>
      </w:r>
      <w:r w:rsidRPr="00A054F7">
        <w:rPr>
          <w:sz w:val="26"/>
          <w:szCs w:val="26"/>
        </w:rPr>
        <w:t>Implementation</w:t>
      </w:r>
      <w:r w:rsidR="00913D83" w:rsidRPr="00913D83">
        <w:rPr>
          <w:sz w:val="26"/>
          <w:szCs w:val="26"/>
          <w:lang w:val="el-GR"/>
        </w:rPr>
        <w:t xml:space="preserve"> &amp; </w:t>
      </w:r>
      <w:r w:rsidR="00913D83">
        <w:rPr>
          <w:sz w:val="26"/>
          <w:szCs w:val="26"/>
          <w:lang w:val="el-GR"/>
        </w:rPr>
        <w:t>Οριζόντιου</w:t>
      </w:r>
      <w:r w:rsidR="00913D83" w:rsidRPr="00913D83">
        <w:rPr>
          <w:sz w:val="26"/>
          <w:szCs w:val="26"/>
          <w:lang w:val="el-GR"/>
        </w:rPr>
        <w:t xml:space="preserve"> </w:t>
      </w:r>
      <w:r w:rsidR="00913D83">
        <w:rPr>
          <w:sz w:val="26"/>
          <w:szCs w:val="26"/>
          <w:lang w:val="el-GR"/>
        </w:rPr>
        <w:t>Μετρητή</w:t>
      </w:r>
      <w:r w:rsidR="00913D83" w:rsidRPr="00913D83">
        <w:rPr>
          <w:sz w:val="26"/>
          <w:szCs w:val="26"/>
          <w:lang w:val="el-GR"/>
        </w:rPr>
        <w:t xml:space="preserve"> </w:t>
      </w:r>
      <w:r w:rsidR="00913D83" w:rsidRPr="00913D83">
        <w:rPr>
          <w:sz w:val="26"/>
          <w:szCs w:val="26"/>
          <w:lang w:val="fr-FR"/>
        </w:rPr>
        <w:t>P</w:t>
      </w:r>
      <w:r w:rsidR="00913D83">
        <w:rPr>
          <w:sz w:val="26"/>
          <w:szCs w:val="26"/>
          <w:lang w:val="fr-FR"/>
        </w:rPr>
        <w:t>ixel</w:t>
      </w:r>
    </w:p>
    <w:p w14:paraId="41988A1E" w14:textId="77777777" w:rsidR="00147CF2" w:rsidRPr="00913D83" w:rsidRDefault="00147CF2" w:rsidP="00147CF2">
      <w:pPr>
        <w:rPr>
          <w:sz w:val="26"/>
          <w:szCs w:val="26"/>
          <w:lang w:val="fr-FR"/>
        </w:rPr>
      </w:pPr>
      <w:r>
        <w:rPr>
          <w:sz w:val="26"/>
          <w:szCs w:val="26"/>
          <w:lang w:val="el-GR"/>
        </w:rPr>
        <w:t>Υλοποίηση</w:t>
      </w:r>
    </w:p>
    <w:p w14:paraId="493A313C" w14:textId="600830EC" w:rsidR="008064BA" w:rsidRDefault="008064BA" w:rsidP="008064BA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8AC99D6" wp14:editId="7198A5B0">
            <wp:extent cx="4983912" cy="15698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sync_tim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BF7A" w14:textId="39F36B40" w:rsidR="008064BA" w:rsidRDefault="008064BA" w:rsidP="008064BA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A6646DF" wp14:editId="7956A3BD">
            <wp:extent cx="5019675" cy="8934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ings_table_hsyn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042" cy="8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FB89" w14:textId="372050F2" w:rsidR="008064BA" w:rsidRPr="00585222" w:rsidRDefault="005B41D0" w:rsidP="00585222">
      <w:p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 xml:space="preserve">Με βάση τους παραπάνω χρόνους η μέγιστη τιμή του </w:t>
      </w:r>
      <w:r w:rsidRPr="00585222">
        <w:rPr>
          <w:sz w:val="22"/>
          <w:szCs w:val="22"/>
        </w:rPr>
        <w:t>counter</w:t>
      </w:r>
      <w:r w:rsidRPr="00585222">
        <w:rPr>
          <w:sz w:val="22"/>
          <w:szCs w:val="22"/>
          <w:lang w:val="el-GR"/>
        </w:rPr>
        <w:t xml:space="preserve"> κύκλων 20</w:t>
      </w:r>
      <w:r w:rsidRPr="00585222">
        <w:rPr>
          <w:sz w:val="22"/>
          <w:szCs w:val="22"/>
        </w:rPr>
        <w:t>ns</w:t>
      </w:r>
      <w:r w:rsidRPr="00585222">
        <w:rPr>
          <w:sz w:val="22"/>
          <w:szCs w:val="22"/>
          <w:lang w:val="el-GR"/>
        </w:rPr>
        <w:t xml:space="preserve"> θα είναι</w:t>
      </w:r>
      <w:r w:rsidR="00147CF2" w:rsidRPr="00585222">
        <w:rPr>
          <w:sz w:val="22"/>
          <w:szCs w:val="22"/>
          <w:lang w:val="el-GR"/>
        </w:rPr>
        <w:t>:</w:t>
      </w:r>
    </w:p>
    <w:p w14:paraId="6DCE213D" w14:textId="7EC7C7FA" w:rsidR="008064BA" w:rsidRPr="00585222" w:rsidRDefault="003C3C80" w:rsidP="00585222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>Μετά το τέλος του Β: 192 – 1</w:t>
      </w:r>
    </w:p>
    <w:p w14:paraId="6FB2AD6D" w14:textId="0D99F172" w:rsidR="003C3C80" w:rsidRPr="00585222" w:rsidRDefault="003C3C80" w:rsidP="00585222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>Μετά το τέλος του (</w:t>
      </w:r>
      <w:r w:rsidRPr="00585222">
        <w:rPr>
          <w:sz w:val="22"/>
          <w:szCs w:val="22"/>
        </w:rPr>
        <w:t>B</w:t>
      </w:r>
      <w:r w:rsidRPr="00585222">
        <w:rPr>
          <w:sz w:val="22"/>
          <w:szCs w:val="22"/>
          <w:lang w:val="el-GR"/>
        </w:rPr>
        <w:t xml:space="preserve"> + </w:t>
      </w:r>
      <w:r w:rsidRPr="00585222">
        <w:rPr>
          <w:sz w:val="22"/>
          <w:szCs w:val="22"/>
        </w:rPr>
        <w:t>C</w:t>
      </w:r>
      <w:r w:rsidRPr="00585222">
        <w:rPr>
          <w:sz w:val="22"/>
          <w:szCs w:val="22"/>
          <w:lang w:val="el-GR"/>
        </w:rPr>
        <w:t>): 288 – 1</w:t>
      </w:r>
    </w:p>
    <w:p w14:paraId="632D3F13" w14:textId="24240267" w:rsidR="003C3C80" w:rsidRPr="00585222" w:rsidRDefault="003C3C80" w:rsidP="00585222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>Μετά το τέλος του (</w:t>
      </w:r>
      <w:r w:rsidRPr="00585222">
        <w:rPr>
          <w:sz w:val="22"/>
          <w:szCs w:val="22"/>
        </w:rPr>
        <w:t>B</w:t>
      </w:r>
      <w:r w:rsidRPr="00585222">
        <w:rPr>
          <w:sz w:val="22"/>
          <w:szCs w:val="22"/>
          <w:lang w:val="el-GR"/>
        </w:rPr>
        <w:t xml:space="preserve"> + </w:t>
      </w:r>
      <w:r w:rsidRPr="00585222">
        <w:rPr>
          <w:sz w:val="22"/>
          <w:szCs w:val="22"/>
        </w:rPr>
        <w:t>C</w:t>
      </w:r>
      <w:r w:rsidRPr="00585222">
        <w:rPr>
          <w:sz w:val="22"/>
          <w:szCs w:val="22"/>
          <w:lang w:val="el-GR"/>
        </w:rPr>
        <w:t xml:space="preserve"> + </w:t>
      </w:r>
      <w:r w:rsidRPr="00585222">
        <w:rPr>
          <w:sz w:val="22"/>
          <w:szCs w:val="22"/>
        </w:rPr>
        <w:t>D</w:t>
      </w:r>
      <w:r w:rsidRPr="00585222">
        <w:rPr>
          <w:sz w:val="22"/>
          <w:szCs w:val="22"/>
          <w:lang w:val="el-GR"/>
        </w:rPr>
        <w:t>): 1568 – 1</w:t>
      </w:r>
    </w:p>
    <w:p w14:paraId="749FAAAF" w14:textId="23E359AD" w:rsidR="008064BA" w:rsidRPr="00585222" w:rsidRDefault="003C3C80" w:rsidP="00585222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 xml:space="preserve">Μετά το τέλος του Α (ολοκλήρωση ενός κύκλου): 1600 </w:t>
      </w:r>
      <w:r w:rsidR="00A054F7" w:rsidRPr="00585222">
        <w:rPr>
          <w:sz w:val="22"/>
          <w:szCs w:val="22"/>
          <w:lang w:val="el-GR"/>
        </w:rPr>
        <w:t>–</w:t>
      </w:r>
      <w:r w:rsidRPr="00585222">
        <w:rPr>
          <w:sz w:val="22"/>
          <w:szCs w:val="22"/>
          <w:lang w:val="el-GR"/>
        </w:rPr>
        <w:t xml:space="preserve"> 1</w:t>
      </w:r>
    </w:p>
    <w:p w14:paraId="1C206305" w14:textId="77777777" w:rsidR="003C1757" w:rsidRDefault="003C1757" w:rsidP="00585222">
      <w:pPr>
        <w:spacing w:line="360" w:lineRule="auto"/>
        <w:rPr>
          <w:sz w:val="22"/>
          <w:szCs w:val="22"/>
          <w:lang w:val="el-GR"/>
        </w:rPr>
      </w:pPr>
    </w:p>
    <w:p w14:paraId="29BBCA85" w14:textId="3EECC3CD" w:rsidR="00147CF2" w:rsidRPr="00585222" w:rsidRDefault="00AA61CC" w:rsidP="00585222">
      <w:p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 xml:space="preserve">Τα </w:t>
      </w:r>
      <w:proofErr w:type="spellStart"/>
      <w:r w:rsidRPr="00585222">
        <w:rPr>
          <w:sz w:val="22"/>
          <w:szCs w:val="22"/>
          <w:lang w:val="el-GR"/>
        </w:rPr>
        <w:t>υποκυκλώματα</w:t>
      </w:r>
      <w:proofErr w:type="spellEnd"/>
      <w:r w:rsidRPr="00585222">
        <w:rPr>
          <w:sz w:val="22"/>
          <w:szCs w:val="22"/>
          <w:lang w:val="el-GR"/>
        </w:rPr>
        <w:t xml:space="preserve"> είναι:</w:t>
      </w:r>
    </w:p>
    <w:p w14:paraId="60A9E478" w14:textId="6EC2B2A8" w:rsidR="00585222" w:rsidRPr="00585222" w:rsidRDefault="00585222" w:rsidP="00585222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  <w:lang w:val="el-GR"/>
        </w:rPr>
      </w:pPr>
      <w:proofErr w:type="spellStart"/>
      <w:r>
        <w:rPr>
          <w:sz w:val="22"/>
          <w:szCs w:val="22"/>
        </w:rPr>
        <w:t>Vgacontroller</w:t>
      </w:r>
      <w:proofErr w:type="spellEnd"/>
      <w:r>
        <w:rPr>
          <w:sz w:val="22"/>
          <w:szCs w:val="22"/>
        </w:rPr>
        <w:t xml:space="preserve"> (Top Level Module)</w:t>
      </w:r>
      <w:r w:rsidR="006925C3">
        <w:rPr>
          <w:sz w:val="22"/>
          <w:szCs w:val="22"/>
        </w:rPr>
        <w:t xml:space="preserve">: </w:t>
      </w:r>
      <w:r w:rsidR="006925C3">
        <w:rPr>
          <w:sz w:val="22"/>
          <w:szCs w:val="22"/>
          <w:lang w:val="el-GR"/>
        </w:rPr>
        <w:t xml:space="preserve">Περιέχει τα </w:t>
      </w:r>
      <w:r w:rsidR="006925C3">
        <w:rPr>
          <w:sz w:val="22"/>
          <w:szCs w:val="22"/>
        </w:rPr>
        <w:t xml:space="preserve">instantiations </w:t>
      </w:r>
      <w:r w:rsidR="006925C3">
        <w:rPr>
          <w:sz w:val="22"/>
          <w:szCs w:val="22"/>
          <w:lang w:val="el-GR"/>
        </w:rPr>
        <w:t xml:space="preserve">των </w:t>
      </w:r>
      <w:proofErr w:type="spellStart"/>
      <w:r w:rsidR="006925C3">
        <w:rPr>
          <w:sz w:val="22"/>
          <w:szCs w:val="22"/>
        </w:rPr>
        <w:t>pixelcontroller</w:t>
      </w:r>
      <w:proofErr w:type="spellEnd"/>
      <w:r w:rsidR="006925C3">
        <w:rPr>
          <w:sz w:val="22"/>
          <w:szCs w:val="22"/>
        </w:rPr>
        <w:t xml:space="preserve"> </w:t>
      </w:r>
      <w:r w:rsidR="006925C3">
        <w:rPr>
          <w:sz w:val="22"/>
          <w:szCs w:val="22"/>
          <w:lang w:val="el-GR"/>
        </w:rPr>
        <w:t xml:space="preserve">και </w:t>
      </w:r>
      <w:proofErr w:type="spellStart"/>
      <w:r w:rsidR="006925C3">
        <w:rPr>
          <w:sz w:val="22"/>
          <w:szCs w:val="22"/>
        </w:rPr>
        <w:t>hsynchronizer</w:t>
      </w:r>
      <w:proofErr w:type="spellEnd"/>
      <w:r w:rsidR="00951150">
        <w:rPr>
          <w:sz w:val="22"/>
          <w:szCs w:val="22"/>
        </w:rPr>
        <w:t>.</w:t>
      </w:r>
    </w:p>
    <w:p w14:paraId="4065759E" w14:textId="735C0D3E" w:rsidR="00AA61CC" w:rsidRPr="00585222" w:rsidRDefault="00AA61CC" w:rsidP="00585222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</w:rPr>
        <w:t>BRAM (</w:t>
      </w:r>
      <w:r w:rsidR="00A01A60">
        <w:rPr>
          <w:sz w:val="22"/>
          <w:szCs w:val="22"/>
        </w:rPr>
        <w:t xml:space="preserve">from </w:t>
      </w:r>
      <w:proofErr w:type="spellStart"/>
      <w:r w:rsidRPr="00585222">
        <w:rPr>
          <w:sz w:val="22"/>
          <w:szCs w:val="22"/>
        </w:rPr>
        <w:t>partA</w:t>
      </w:r>
      <w:proofErr w:type="spellEnd"/>
      <w:r w:rsidRPr="00585222">
        <w:rPr>
          <w:sz w:val="22"/>
          <w:szCs w:val="22"/>
        </w:rPr>
        <w:t>)</w:t>
      </w:r>
    </w:p>
    <w:p w14:paraId="72154801" w14:textId="47FE8D00" w:rsidR="00AA61CC" w:rsidRPr="00585222" w:rsidRDefault="00AA61CC" w:rsidP="00585222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  <w:lang w:val="el-GR"/>
        </w:rPr>
      </w:pPr>
      <w:proofErr w:type="spellStart"/>
      <w:r w:rsidRPr="00585222">
        <w:rPr>
          <w:sz w:val="22"/>
          <w:szCs w:val="22"/>
        </w:rPr>
        <w:t>Pixelcontroller</w:t>
      </w:r>
      <w:proofErr w:type="spellEnd"/>
      <w:r w:rsidR="006925C3">
        <w:rPr>
          <w:sz w:val="22"/>
          <w:szCs w:val="22"/>
        </w:rPr>
        <w:t xml:space="preserve">: </w:t>
      </w:r>
      <w:r w:rsidR="00A366ED">
        <w:rPr>
          <w:sz w:val="22"/>
          <w:szCs w:val="22"/>
          <w:lang w:val="el-GR"/>
        </w:rPr>
        <w:t xml:space="preserve">Υπολογίζει ποιο </w:t>
      </w:r>
      <w:r w:rsidR="00A366ED">
        <w:rPr>
          <w:sz w:val="22"/>
          <w:szCs w:val="22"/>
        </w:rPr>
        <w:t xml:space="preserve">pixel </w:t>
      </w:r>
      <w:r w:rsidR="00A366ED">
        <w:rPr>
          <w:sz w:val="22"/>
          <w:szCs w:val="22"/>
          <w:lang w:val="el-GR"/>
        </w:rPr>
        <w:t>είναι για προβολή, συντάσσει την τελική διεύθυνση για τις μνήμες των χρωμάτων και οδηγεί κατάλληλα τα χρώματα.</w:t>
      </w:r>
      <w:r w:rsidR="00F87CFC">
        <w:rPr>
          <w:sz w:val="22"/>
          <w:szCs w:val="22"/>
          <w:lang w:val="el-GR"/>
        </w:rPr>
        <w:t xml:space="preserve"> Περιέχει 1 </w:t>
      </w:r>
      <w:r w:rsidR="00F87CFC">
        <w:rPr>
          <w:sz w:val="22"/>
          <w:szCs w:val="22"/>
        </w:rPr>
        <w:t>always block</w:t>
      </w:r>
      <w:r w:rsidR="00832A5F">
        <w:rPr>
          <w:sz w:val="22"/>
          <w:szCs w:val="22"/>
        </w:rPr>
        <w:t xml:space="preserve"> </w:t>
      </w:r>
      <w:r w:rsidR="00832A5F">
        <w:rPr>
          <w:sz w:val="22"/>
          <w:szCs w:val="22"/>
          <w:lang w:val="el-GR"/>
        </w:rPr>
        <w:t xml:space="preserve">όπου αυξάνονται οι </w:t>
      </w:r>
      <w:r w:rsidR="00832A5F">
        <w:rPr>
          <w:sz w:val="22"/>
          <w:szCs w:val="22"/>
        </w:rPr>
        <w:t>counters</w:t>
      </w:r>
      <w:r w:rsidR="000237AB">
        <w:rPr>
          <w:sz w:val="22"/>
          <w:szCs w:val="22"/>
          <w:lang w:val="el-GR"/>
        </w:rPr>
        <w:t xml:space="preserve"> για την</w:t>
      </w:r>
      <w:r w:rsidR="0051171F">
        <w:rPr>
          <w:sz w:val="22"/>
          <w:szCs w:val="22"/>
          <w:lang w:val="el-GR"/>
        </w:rPr>
        <w:t xml:space="preserve"> οριζόντια προσπέλαση της</w:t>
      </w:r>
      <w:r w:rsidR="000237AB">
        <w:rPr>
          <w:sz w:val="22"/>
          <w:szCs w:val="22"/>
          <w:lang w:val="el-GR"/>
        </w:rPr>
        <w:t xml:space="preserve"> μνήμη</w:t>
      </w:r>
      <w:r w:rsidR="0051171F">
        <w:rPr>
          <w:sz w:val="22"/>
          <w:szCs w:val="22"/>
          <w:lang w:val="el-GR"/>
        </w:rPr>
        <w:t>ς</w:t>
      </w:r>
      <w:r w:rsidR="00F87CFC">
        <w:rPr>
          <w:sz w:val="22"/>
          <w:szCs w:val="22"/>
        </w:rPr>
        <w:t>.</w:t>
      </w:r>
    </w:p>
    <w:p w14:paraId="5B9EB1C7" w14:textId="230628F0" w:rsidR="00585222" w:rsidRDefault="00AA61CC" w:rsidP="00585222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  <w:lang w:val="el-GR"/>
        </w:rPr>
      </w:pPr>
      <w:proofErr w:type="spellStart"/>
      <w:r w:rsidRPr="00585222">
        <w:rPr>
          <w:sz w:val="22"/>
          <w:szCs w:val="22"/>
        </w:rPr>
        <w:t>Hsynchronizer</w:t>
      </w:r>
      <w:proofErr w:type="spellEnd"/>
      <w:r w:rsidR="00B418EB">
        <w:rPr>
          <w:sz w:val="22"/>
          <w:szCs w:val="22"/>
          <w:lang w:val="el-GR"/>
        </w:rPr>
        <w:t>: Υ</w:t>
      </w:r>
      <w:r w:rsidRPr="00585222">
        <w:rPr>
          <w:sz w:val="22"/>
          <w:szCs w:val="22"/>
          <w:lang w:val="el-GR"/>
        </w:rPr>
        <w:t xml:space="preserve">πολογίζει πότε να ενεργοποιήσει το </w:t>
      </w:r>
      <w:proofErr w:type="spellStart"/>
      <w:r w:rsidRPr="00585222">
        <w:rPr>
          <w:sz w:val="22"/>
          <w:szCs w:val="22"/>
        </w:rPr>
        <w:t>hsync</w:t>
      </w:r>
      <w:proofErr w:type="spellEnd"/>
      <w:r w:rsidRPr="00585222">
        <w:rPr>
          <w:sz w:val="22"/>
          <w:szCs w:val="22"/>
        </w:rPr>
        <w:t xml:space="preserve"> </w:t>
      </w:r>
      <w:r w:rsidRPr="00585222">
        <w:rPr>
          <w:sz w:val="22"/>
          <w:szCs w:val="22"/>
          <w:lang w:val="el-GR"/>
        </w:rPr>
        <w:t xml:space="preserve">και πότε είναι </w:t>
      </w:r>
      <w:proofErr w:type="spellStart"/>
      <w:r w:rsidRPr="00585222">
        <w:rPr>
          <w:sz w:val="22"/>
          <w:szCs w:val="22"/>
        </w:rPr>
        <w:t>display_time</w:t>
      </w:r>
      <w:proofErr w:type="spellEnd"/>
      <w:r w:rsidR="008E37C5">
        <w:rPr>
          <w:sz w:val="22"/>
          <w:szCs w:val="22"/>
          <w:lang w:val="el-GR"/>
        </w:rPr>
        <w:t>.</w:t>
      </w:r>
      <w:r w:rsidR="00872DE4">
        <w:rPr>
          <w:sz w:val="22"/>
          <w:szCs w:val="22"/>
          <w:lang w:val="el-GR"/>
        </w:rPr>
        <w:t xml:space="preserve"> </w:t>
      </w:r>
      <w:r w:rsidR="00872DE4">
        <w:rPr>
          <w:sz w:val="22"/>
          <w:szCs w:val="22"/>
          <w:lang w:val="el-GR"/>
        </w:rPr>
        <w:t xml:space="preserve">Περιέχει </w:t>
      </w:r>
      <w:r w:rsidR="00D54040">
        <w:rPr>
          <w:sz w:val="22"/>
          <w:szCs w:val="22"/>
          <w:lang w:val="el-GR"/>
        </w:rPr>
        <w:t>2</w:t>
      </w:r>
      <w:r w:rsidR="00872DE4">
        <w:rPr>
          <w:sz w:val="22"/>
          <w:szCs w:val="22"/>
          <w:lang w:val="el-GR"/>
        </w:rPr>
        <w:t xml:space="preserve"> </w:t>
      </w:r>
      <w:r w:rsidR="00872DE4">
        <w:rPr>
          <w:sz w:val="22"/>
          <w:szCs w:val="22"/>
        </w:rPr>
        <w:t>always block</w:t>
      </w:r>
      <w:r w:rsidR="00D54040">
        <w:rPr>
          <w:sz w:val="22"/>
          <w:szCs w:val="22"/>
        </w:rPr>
        <w:t>s</w:t>
      </w:r>
      <w:r w:rsidR="00967A89">
        <w:rPr>
          <w:sz w:val="22"/>
          <w:szCs w:val="22"/>
        </w:rPr>
        <w:t>:</w:t>
      </w:r>
    </w:p>
    <w:p w14:paraId="3E5D3EA7" w14:textId="3DC2536B" w:rsidR="00967A89" w:rsidRDefault="007F6A21" w:rsidP="00967A89">
      <w:pPr>
        <w:pStyle w:val="ListParagraph"/>
        <w:numPr>
          <w:ilvl w:val="1"/>
          <w:numId w:val="26"/>
        </w:num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Στο πρώτο αυξάνεται ο μετρητής για τον κύκλο του </w:t>
      </w:r>
      <w:proofErr w:type="spellStart"/>
      <w:r>
        <w:rPr>
          <w:sz w:val="22"/>
          <w:szCs w:val="22"/>
        </w:rPr>
        <w:t>hsync</w:t>
      </w:r>
      <w:proofErr w:type="spellEnd"/>
      <w:r w:rsidR="0050054B">
        <w:rPr>
          <w:sz w:val="22"/>
          <w:szCs w:val="22"/>
        </w:rPr>
        <w:t>.</w:t>
      </w:r>
    </w:p>
    <w:p w14:paraId="630702E4" w14:textId="66A3C648" w:rsidR="004131A8" w:rsidRPr="00164074" w:rsidRDefault="004131A8" w:rsidP="00967A89">
      <w:pPr>
        <w:pStyle w:val="ListParagraph"/>
        <w:numPr>
          <w:ilvl w:val="1"/>
          <w:numId w:val="26"/>
        </w:num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Στο δεύτερο αλλάζουν τιμές τα </w:t>
      </w:r>
      <w:proofErr w:type="spellStart"/>
      <w:r>
        <w:rPr>
          <w:sz w:val="22"/>
          <w:szCs w:val="22"/>
        </w:rPr>
        <w:t>hsync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 xml:space="preserve">και </w:t>
      </w:r>
      <w:proofErr w:type="spellStart"/>
      <w:r>
        <w:rPr>
          <w:sz w:val="22"/>
          <w:szCs w:val="22"/>
        </w:rPr>
        <w:t>display_time</w:t>
      </w:r>
      <w:proofErr w:type="spellEnd"/>
      <w:r>
        <w:rPr>
          <w:sz w:val="22"/>
          <w:szCs w:val="22"/>
        </w:rPr>
        <w:t>.</w:t>
      </w:r>
    </w:p>
    <w:p w14:paraId="4BE483FE" w14:textId="45635E93" w:rsidR="00164074" w:rsidRPr="00585222" w:rsidRDefault="00164074" w:rsidP="00585222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</w:rPr>
        <w:t xml:space="preserve">Testbench </w:t>
      </w:r>
      <w:r>
        <w:rPr>
          <w:sz w:val="22"/>
          <w:szCs w:val="22"/>
          <w:lang w:val="el-GR"/>
        </w:rPr>
        <w:t>του κυκλώματος</w:t>
      </w:r>
      <w:r w:rsidR="008A2D05">
        <w:rPr>
          <w:sz w:val="22"/>
          <w:szCs w:val="22"/>
          <w:lang w:val="el-GR"/>
        </w:rPr>
        <w:t xml:space="preserve">: </w:t>
      </w:r>
      <w:proofErr w:type="spellStart"/>
      <w:r w:rsidR="008A2D05">
        <w:rPr>
          <w:sz w:val="22"/>
          <w:szCs w:val="22"/>
          <w:lang w:val="el-GR"/>
        </w:rPr>
        <w:t>Αρχικοποιεί</w:t>
      </w:r>
      <w:proofErr w:type="spellEnd"/>
      <w:r w:rsidR="008A2D05">
        <w:rPr>
          <w:sz w:val="22"/>
          <w:szCs w:val="22"/>
          <w:lang w:val="el-GR"/>
        </w:rPr>
        <w:t xml:space="preserve"> το κύκλωμα με το </w:t>
      </w:r>
      <w:r w:rsidR="008A2D05">
        <w:rPr>
          <w:sz w:val="22"/>
          <w:szCs w:val="22"/>
        </w:rPr>
        <w:t xml:space="preserve">reset </w:t>
      </w:r>
      <w:r w:rsidR="008A2D05">
        <w:rPr>
          <w:sz w:val="22"/>
          <w:szCs w:val="22"/>
          <w:lang w:val="el-GR"/>
        </w:rPr>
        <w:t>και ορίζει το ρολόι.</w:t>
      </w:r>
    </w:p>
    <w:p w14:paraId="2455273C" w14:textId="11C2ADD0" w:rsidR="00147CF2" w:rsidRDefault="00147CF2" w:rsidP="00585222">
      <w:pPr>
        <w:spacing w:line="360" w:lineRule="auto"/>
        <w:rPr>
          <w:lang w:val="el-GR"/>
        </w:rPr>
      </w:pPr>
    </w:p>
    <w:p w14:paraId="062106C3" w14:textId="77777777" w:rsidR="004D03E6" w:rsidRDefault="004D03E6">
      <w:pPr>
        <w:suppressAutoHyphens w:val="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br w:type="page"/>
      </w:r>
    </w:p>
    <w:p w14:paraId="29964A59" w14:textId="3F28535D" w:rsidR="00BB2E35" w:rsidRPr="00481426" w:rsidRDefault="002C462D" w:rsidP="00481426">
      <w:pPr>
        <w:spacing w:line="360" w:lineRule="auto"/>
        <w:rPr>
          <w:sz w:val="22"/>
          <w:szCs w:val="22"/>
          <w:lang w:val="el-GR"/>
        </w:rPr>
      </w:pPr>
      <w:r w:rsidRPr="008B377A">
        <w:rPr>
          <w:sz w:val="22"/>
          <w:szCs w:val="22"/>
          <w:lang w:val="el-GR"/>
        </w:rPr>
        <w:lastRenderedPageBreak/>
        <w:t xml:space="preserve">Σχόλια για το </w:t>
      </w:r>
      <w:proofErr w:type="spellStart"/>
      <w:r w:rsidRPr="008B377A">
        <w:rPr>
          <w:sz w:val="22"/>
          <w:szCs w:val="22"/>
        </w:rPr>
        <w:t>PixelController</w:t>
      </w:r>
      <w:proofErr w:type="spellEnd"/>
      <w:r w:rsidRPr="008B377A">
        <w:rPr>
          <w:sz w:val="22"/>
          <w:szCs w:val="22"/>
        </w:rPr>
        <w:t xml:space="preserve">: </w:t>
      </w:r>
      <w:r w:rsidRPr="008B377A">
        <w:rPr>
          <w:sz w:val="22"/>
          <w:szCs w:val="22"/>
          <w:lang w:val="el-GR"/>
        </w:rPr>
        <w:t xml:space="preserve">Με βάση το </w:t>
      </w:r>
      <w:proofErr w:type="spellStart"/>
      <w:r w:rsidRPr="008B377A">
        <w:rPr>
          <w:sz w:val="22"/>
          <w:szCs w:val="22"/>
        </w:rPr>
        <w:t>display_time</w:t>
      </w:r>
      <w:proofErr w:type="spellEnd"/>
      <w:r w:rsidRPr="008B377A">
        <w:rPr>
          <w:sz w:val="22"/>
          <w:szCs w:val="22"/>
        </w:rPr>
        <w:t xml:space="preserve"> (25.6 </w:t>
      </w:r>
      <w:proofErr w:type="spellStart"/>
      <w:r w:rsidRPr="008B377A">
        <w:rPr>
          <w:sz w:val="22"/>
          <w:szCs w:val="22"/>
        </w:rPr>
        <w:t>usec</w:t>
      </w:r>
      <w:proofErr w:type="spellEnd"/>
      <w:r w:rsidRPr="008B377A">
        <w:rPr>
          <w:sz w:val="22"/>
          <w:szCs w:val="22"/>
        </w:rPr>
        <w:t xml:space="preserve">) </w:t>
      </w:r>
      <w:r w:rsidRPr="008B377A">
        <w:rPr>
          <w:sz w:val="22"/>
          <w:szCs w:val="22"/>
          <w:lang w:val="el-GR"/>
        </w:rPr>
        <w:t xml:space="preserve">κάθε οριζόντιο </w:t>
      </w:r>
      <w:r w:rsidRPr="008B377A">
        <w:rPr>
          <w:sz w:val="22"/>
          <w:szCs w:val="22"/>
        </w:rPr>
        <w:t xml:space="preserve">pixel </w:t>
      </w:r>
      <w:r w:rsidRPr="008B377A">
        <w:rPr>
          <w:sz w:val="22"/>
          <w:szCs w:val="22"/>
          <w:lang w:val="el-GR"/>
        </w:rPr>
        <w:t>πρέπει να προβληθεί για 10 κύκλους για να είμαστε στο χρονικό περιθώριο (αντί για 5 που είναι η αναλογία μεταξύ του 640</w:t>
      </w:r>
      <w:r w:rsidRPr="008B377A">
        <w:rPr>
          <w:sz w:val="22"/>
          <w:szCs w:val="22"/>
        </w:rPr>
        <w:t xml:space="preserve">x480 </w:t>
      </w:r>
      <w:r w:rsidRPr="008B377A">
        <w:rPr>
          <w:sz w:val="22"/>
          <w:szCs w:val="22"/>
          <w:lang w:val="el-GR"/>
        </w:rPr>
        <w:t xml:space="preserve">και </w:t>
      </w:r>
      <w:r w:rsidRPr="008B377A">
        <w:rPr>
          <w:sz w:val="22"/>
          <w:szCs w:val="22"/>
        </w:rPr>
        <w:t>128x96</w:t>
      </w:r>
      <w:r w:rsidR="005F3985" w:rsidRPr="008B377A">
        <w:rPr>
          <w:sz w:val="22"/>
          <w:szCs w:val="22"/>
          <w:lang w:val="el-GR"/>
        </w:rPr>
        <w:t xml:space="preserve"> και το οποίο ταιριάζει για τον κάθετο μετρητή</w:t>
      </w:r>
      <w:r w:rsidR="00BF3A01" w:rsidRPr="008B377A">
        <w:rPr>
          <w:sz w:val="22"/>
          <w:szCs w:val="22"/>
          <w:lang w:val="el-GR"/>
        </w:rPr>
        <w:t xml:space="preserve"> του </w:t>
      </w:r>
      <w:proofErr w:type="spellStart"/>
      <w:r w:rsidR="00BF3A01" w:rsidRPr="008B377A">
        <w:rPr>
          <w:sz w:val="22"/>
          <w:szCs w:val="22"/>
        </w:rPr>
        <w:t>vsync</w:t>
      </w:r>
      <w:proofErr w:type="spellEnd"/>
      <w:r w:rsidR="0048561B" w:rsidRPr="008B377A">
        <w:rPr>
          <w:sz w:val="22"/>
          <w:szCs w:val="22"/>
          <w:lang w:val="el-GR"/>
        </w:rPr>
        <w:t>)</w:t>
      </w:r>
      <w:r w:rsidRPr="008B377A">
        <w:rPr>
          <w:sz w:val="22"/>
          <w:szCs w:val="22"/>
          <w:lang w:val="el-GR"/>
        </w:rPr>
        <w:t xml:space="preserve">. </w:t>
      </w:r>
      <w:r w:rsidR="008B377A">
        <w:rPr>
          <w:sz w:val="22"/>
          <w:szCs w:val="22"/>
          <w:lang w:val="el-GR"/>
        </w:rPr>
        <w:t xml:space="preserve">Ως </w:t>
      </w:r>
      <w:r w:rsidR="008B377A">
        <w:rPr>
          <w:sz w:val="22"/>
          <w:szCs w:val="22"/>
        </w:rPr>
        <w:t xml:space="preserve">max </w:t>
      </w:r>
      <w:r w:rsidR="008B377A">
        <w:rPr>
          <w:sz w:val="22"/>
          <w:szCs w:val="22"/>
          <w:lang w:val="el-GR"/>
        </w:rPr>
        <w:t>τιμή του</w:t>
      </w:r>
      <w:r w:rsidRPr="008B377A">
        <w:rPr>
          <w:sz w:val="22"/>
          <w:szCs w:val="22"/>
          <w:lang w:val="el-GR"/>
        </w:rPr>
        <w:t xml:space="preserve"> </w:t>
      </w:r>
      <w:r w:rsidRPr="008B377A">
        <w:rPr>
          <w:sz w:val="22"/>
          <w:szCs w:val="22"/>
        </w:rPr>
        <w:t xml:space="preserve">counter </w:t>
      </w:r>
      <w:r w:rsidRPr="008B377A">
        <w:rPr>
          <w:sz w:val="22"/>
          <w:szCs w:val="22"/>
          <w:lang w:val="el-GR"/>
        </w:rPr>
        <w:t xml:space="preserve">που ελέγχει πόσους κύκλους </w:t>
      </w:r>
      <w:r w:rsidR="008B377A">
        <w:rPr>
          <w:sz w:val="22"/>
          <w:szCs w:val="22"/>
          <w:lang w:val="el-GR"/>
        </w:rPr>
        <w:t xml:space="preserve">έχω ορίσει το 5 και όχι το 10 για να ταιριάζει με το </w:t>
      </w:r>
      <w:proofErr w:type="spellStart"/>
      <w:r w:rsidR="008B377A">
        <w:rPr>
          <w:sz w:val="22"/>
          <w:szCs w:val="22"/>
        </w:rPr>
        <w:t>vsync</w:t>
      </w:r>
      <w:proofErr w:type="spellEnd"/>
      <w:r w:rsidR="008B377A">
        <w:rPr>
          <w:sz w:val="22"/>
          <w:szCs w:val="22"/>
          <w:lang w:val="el-GR"/>
        </w:rPr>
        <w:t>. Συνεπώς κάθε γραμμή της εικόνας εκτυπώνεται δύο φορές στην οθόνη.</w:t>
      </w:r>
    </w:p>
    <w:p w14:paraId="0B648249" w14:textId="77777777" w:rsidR="004D03E6" w:rsidRDefault="004D03E6" w:rsidP="004D03E6">
      <w:pPr>
        <w:spacing w:line="360" w:lineRule="auto"/>
        <w:rPr>
          <w:sz w:val="26"/>
          <w:szCs w:val="26"/>
          <w:lang w:val="el-GR"/>
        </w:rPr>
      </w:pPr>
    </w:p>
    <w:p w14:paraId="0912F32D" w14:textId="3E13AAC8" w:rsidR="00481426" w:rsidRPr="00481426" w:rsidRDefault="00147CF2" w:rsidP="00481426">
      <w:pPr>
        <w:spacing w:line="360" w:lineRule="auto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Επαλήθευση</w:t>
      </w:r>
    </w:p>
    <w:p w14:paraId="3707B767" w14:textId="4752263C" w:rsidR="00481426" w:rsidRPr="00481426" w:rsidRDefault="00481426" w:rsidP="00481426">
      <w:p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Έχω ορίσει να διατρέχει οριζοντίως τη γραμμή 22 (</w:t>
      </w:r>
      <w:r>
        <w:rPr>
          <w:sz w:val="22"/>
          <w:szCs w:val="22"/>
        </w:rPr>
        <w:t>multicolor section).</w:t>
      </w:r>
      <w:r>
        <w:rPr>
          <w:sz w:val="22"/>
          <w:szCs w:val="22"/>
          <w:lang w:val="el-GR"/>
        </w:rPr>
        <w:t xml:space="preserve"> Συνεπώς στις </w:t>
      </w:r>
      <w:proofErr w:type="spellStart"/>
      <w:r>
        <w:rPr>
          <w:sz w:val="22"/>
          <w:szCs w:val="22"/>
          <w:lang w:val="el-GR"/>
        </w:rPr>
        <w:t>κυματομορφές</w:t>
      </w:r>
      <w:proofErr w:type="spellEnd"/>
      <w:r>
        <w:rPr>
          <w:sz w:val="22"/>
          <w:szCs w:val="22"/>
          <w:lang w:val="el-GR"/>
        </w:rPr>
        <w:t xml:space="preserve"> το αποτέλεσμα για μία ενεργή ακμή του </w:t>
      </w:r>
      <w:proofErr w:type="spellStart"/>
      <w:r>
        <w:rPr>
          <w:sz w:val="22"/>
          <w:szCs w:val="22"/>
        </w:rPr>
        <w:t>display_time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είναι &lt;1 άσπρο, 2 κόκκινο, 2 πράσινο, 2 μπλε, 1 άσπρο&gt;.</w:t>
      </w:r>
    </w:p>
    <w:p w14:paraId="2D68A545" w14:textId="7D928050" w:rsidR="000F3E42" w:rsidRDefault="00BB2E35" w:rsidP="000F3E42">
      <w:p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Ο έλεγχος γίνεται παρατηρώντας τις </w:t>
      </w:r>
      <w:proofErr w:type="spellStart"/>
      <w:r>
        <w:rPr>
          <w:sz w:val="22"/>
          <w:szCs w:val="22"/>
          <w:lang w:val="el-GR"/>
        </w:rPr>
        <w:t>κυματομορφές</w:t>
      </w:r>
      <w:proofErr w:type="spellEnd"/>
      <w:r>
        <w:rPr>
          <w:sz w:val="22"/>
          <w:szCs w:val="22"/>
          <w:lang w:val="el-GR"/>
        </w:rPr>
        <w:t xml:space="preserve">. </w:t>
      </w:r>
    </w:p>
    <w:p w14:paraId="1A7A2E2B" w14:textId="63CC3DB8" w:rsidR="000F3E42" w:rsidRPr="00BB2E35" w:rsidRDefault="000F3E42" w:rsidP="000F3E42">
      <w:pPr>
        <w:spacing w:line="360" w:lineRule="auto"/>
        <w:jc w:val="center"/>
        <w:rPr>
          <w:sz w:val="22"/>
          <w:szCs w:val="22"/>
          <w:lang w:val="el-GR"/>
        </w:rPr>
      </w:pPr>
      <w:r>
        <w:rPr>
          <w:noProof/>
          <w:sz w:val="22"/>
          <w:szCs w:val="22"/>
          <w:lang w:val="el-GR"/>
        </w:rPr>
        <w:drawing>
          <wp:inline distT="0" distB="0" distL="0" distR="0" wp14:anchorId="331D19E7" wp14:editId="7D60971F">
            <wp:extent cx="5306583" cy="273103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B_postrout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7" b="29175"/>
                    <a:stretch/>
                  </pic:blipFill>
                  <pic:spPr bwMode="auto">
                    <a:xfrm>
                      <a:off x="0" y="0"/>
                      <a:ext cx="5348107" cy="275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6C1B5" w14:textId="77777777" w:rsidR="00147CF2" w:rsidRDefault="00147CF2" w:rsidP="00920748">
      <w:pPr>
        <w:ind w:firstLine="0"/>
        <w:rPr>
          <w:lang w:val="el-GR"/>
        </w:rPr>
      </w:pPr>
    </w:p>
    <w:p w14:paraId="2F51FE78" w14:textId="77777777" w:rsidR="00147CF2" w:rsidRPr="00FE215F" w:rsidRDefault="00147CF2" w:rsidP="00147CF2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Πείραμα/Τελική Υλοποίηση</w:t>
      </w:r>
    </w:p>
    <w:p w14:paraId="3C5606F0" w14:textId="77FA3159" w:rsidR="009967EC" w:rsidRDefault="00147CF2" w:rsidP="00585222">
      <w:p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 xml:space="preserve">Αυτό το μέρος δεν έχει ελεγχθεί στην </w:t>
      </w:r>
      <w:r w:rsidRPr="00585222">
        <w:rPr>
          <w:sz w:val="22"/>
          <w:szCs w:val="22"/>
        </w:rPr>
        <w:t>FPGA</w:t>
      </w:r>
      <w:r w:rsidRPr="00585222">
        <w:rPr>
          <w:sz w:val="22"/>
          <w:szCs w:val="22"/>
          <w:lang w:val="el-GR"/>
        </w:rPr>
        <w:t>.</w:t>
      </w:r>
    </w:p>
    <w:p w14:paraId="544427CE" w14:textId="77777777" w:rsidR="009967EC" w:rsidRDefault="009967EC">
      <w:pPr>
        <w:suppressAutoHyphens w:val="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br w:type="page"/>
      </w:r>
    </w:p>
    <w:p w14:paraId="49588D3D" w14:textId="518F3D7B" w:rsidR="009967EC" w:rsidRPr="00913D83" w:rsidRDefault="009967EC" w:rsidP="009967EC">
      <w:pPr>
        <w:rPr>
          <w:sz w:val="26"/>
          <w:szCs w:val="26"/>
          <w:lang w:val="el-GR"/>
        </w:rPr>
      </w:pPr>
      <w:r w:rsidRPr="00913D83">
        <w:rPr>
          <w:sz w:val="26"/>
          <w:szCs w:val="26"/>
          <w:lang w:val="fr-FR"/>
        </w:rPr>
        <w:lastRenderedPageBreak/>
        <w:t>Part</w:t>
      </w:r>
      <w:r w:rsidRPr="00913D83">
        <w:rPr>
          <w:sz w:val="26"/>
          <w:szCs w:val="26"/>
          <w:lang w:val="el-GR"/>
        </w:rPr>
        <w:t xml:space="preserve"> </w:t>
      </w:r>
      <w:proofErr w:type="gramStart"/>
      <w:r>
        <w:rPr>
          <w:sz w:val="26"/>
          <w:szCs w:val="26"/>
        </w:rPr>
        <w:t>C</w:t>
      </w:r>
      <w:r w:rsidRPr="00913D83">
        <w:rPr>
          <w:sz w:val="26"/>
          <w:szCs w:val="26"/>
          <w:lang w:val="el-GR"/>
        </w:rPr>
        <w:t>:</w:t>
      </w:r>
      <w:proofErr w:type="gramEnd"/>
      <w:r w:rsidRPr="00913D8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fr-FR"/>
        </w:rPr>
        <w:t>V</w:t>
      </w:r>
      <w:r w:rsidRPr="00913D83">
        <w:rPr>
          <w:sz w:val="26"/>
          <w:szCs w:val="26"/>
          <w:lang w:val="fr-FR"/>
        </w:rPr>
        <w:t>SYNC</w:t>
      </w:r>
      <w:r w:rsidRPr="00913D83">
        <w:rPr>
          <w:sz w:val="26"/>
          <w:szCs w:val="26"/>
          <w:lang w:val="el-GR"/>
        </w:rPr>
        <w:t xml:space="preserve"> </w:t>
      </w:r>
      <w:r w:rsidRPr="00A054F7">
        <w:rPr>
          <w:sz w:val="26"/>
          <w:szCs w:val="26"/>
        </w:rPr>
        <w:t>Implementation</w:t>
      </w:r>
      <w:r w:rsidRPr="00913D83">
        <w:rPr>
          <w:sz w:val="26"/>
          <w:szCs w:val="26"/>
          <w:lang w:val="el-GR"/>
        </w:rPr>
        <w:t xml:space="preserve"> &amp; </w:t>
      </w:r>
      <w:r w:rsidR="00085706">
        <w:rPr>
          <w:sz w:val="26"/>
          <w:szCs w:val="26"/>
          <w:lang w:val="el-GR"/>
        </w:rPr>
        <w:t>Κάθετου</w:t>
      </w:r>
      <w:r w:rsidRPr="00913D8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Μετρητή</w:t>
      </w:r>
      <w:r w:rsidRPr="00913D83">
        <w:rPr>
          <w:sz w:val="26"/>
          <w:szCs w:val="26"/>
          <w:lang w:val="el-GR"/>
        </w:rPr>
        <w:t xml:space="preserve"> </w:t>
      </w:r>
      <w:r w:rsidRPr="00913D83">
        <w:rPr>
          <w:sz w:val="26"/>
          <w:szCs w:val="26"/>
          <w:lang w:val="fr-FR"/>
        </w:rPr>
        <w:t>P</w:t>
      </w:r>
      <w:r>
        <w:rPr>
          <w:sz w:val="26"/>
          <w:szCs w:val="26"/>
          <w:lang w:val="fr-FR"/>
        </w:rPr>
        <w:t>ixel</w:t>
      </w:r>
    </w:p>
    <w:p w14:paraId="652F4070" w14:textId="77777777" w:rsidR="009967EC" w:rsidRPr="00913D83" w:rsidRDefault="009967EC" w:rsidP="009967EC">
      <w:pPr>
        <w:rPr>
          <w:sz w:val="26"/>
          <w:szCs w:val="26"/>
          <w:lang w:val="fr-FR"/>
        </w:rPr>
      </w:pPr>
      <w:r>
        <w:rPr>
          <w:sz w:val="26"/>
          <w:szCs w:val="26"/>
          <w:lang w:val="el-GR"/>
        </w:rPr>
        <w:t>Υλοποίηση</w:t>
      </w:r>
    </w:p>
    <w:p w14:paraId="60C7FC60" w14:textId="243C5059" w:rsidR="009967EC" w:rsidRDefault="00706596" w:rsidP="00954E1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8E31F47" wp14:editId="49265398">
            <wp:extent cx="5121084" cy="175275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rtical_timin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DA18" w14:textId="52BE414C" w:rsidR="009967EC" w:rsidRDefault="00954E1C" w:rsidP="00954E1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7DBF08D" wp14:editId="369C9176">
            <wp:extent cx="5222631" cy="103838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ings_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02" cy="10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C827" w14:textId="77777777" w:rsidR="009967EC" w:rsidRPr="00585222" w:rsidRDefault="009967EC" w:rsidP="009967EC">
      <w:p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 xml:space="preserve">Με βάση τους παραπάνω χρόνους η μέγιστη τιμή του </w:t>
      </w:r>
      <w:r w:rsidRPr="00585222">
        <w:rPr>
          <w:sz w:val="22"/>
          <w:szCs w:val="22"/>
        </w:rPr>
        <w:t>counter</w:t>
      </w:r>
      <w:r w:rsidRPr="00585222">
        <w:rPr>
          <w:sz w:val="22"/>
          <w:szCs w:val="22"/>
          <w:lang w:val="el-GR"/>
        </w:rPr>
        <w:t xml:space="preserve"> κύκλων 20</w:t>
      </w:r>
      <w:r w:rsidRPr="00585222">
        <w:rPr>
          <w:sz w:val="22"/>
          <w:szCs w:val="22"/>
        </w:rPr>
        <w:t>ns</w:t>
      </w:r>
      <w:r w:rsidRPr="00585222">
        <w:rPr>
          <w:sz w:val="22"/>
          <w:szCs w:val="22"/>
          <w:lang w:val="el-GR"/>
        </w:rPr>
        <w:t xml:space="preserve"> θα είναι:</w:t>
      </w:r>
    </w:p>
    <w:p w14:paraId="5E2B3657" w14:textId="3F5A5D81" w:rsidR="009967EC" w:rsidRPr="00585222" w:rsidRDefault="009967EC" w:rsidP="009967EC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 xml:space="preserve">Μετά το τέλος του </w:t>
      </w:r>
      <w:r w:rsidR="00954E1C">
        <w:rPr>
          <w:sz w:val="22"/>
          <w:szCs w:val="22"/>
        </w:rPr>
        <w:t>P</w:t>
      </w:r>
      <w:r w:rsidRPr="00585222">
        <w:rPr>
          <w:sz w:val="22"/>
          <w:szCs w:val="22"/>
          <w:lang w:val="el-GR"/>
        </w:rPr>
        <w:t xml:space="preserve">: </w:t>
      </w:r>
      <w:r w:rsidR="007F6582">
        <w:rPr>
          <w:sz w:val="22"/>
          <w:szCs w:val="22"/>
        </w:rPr>
        <w:t>3200</w:t>
      </w:r>
      <w:r w:rsidRPr="00585222">
        <w:rPr>
          <w:sz w:val="22"/>
          <w:szCs w:val="22"/>
          <w:lang w:val="el-GR"/>
        </w:rPr>
        <w:t xml:space="preserve"> – 1</w:t>
      </w:r>
    </w:p>
    <w:p w14:paraId="3AD08DF5" w14:textId="60D3DDE8" w:rsidR="009967EC" w:rsidRPr="00585222" w:rsidRDefault="009967EC" w:rsidP="009967EC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>Μετά το τέλος του (</w:t>
      </w:r>
      <w:r w:rsidR="00356776">
        <w:rPr>
          <w:sz w:val="22"/>
          <w:szCs w:val="22"/>
        </w:rPr>
        <w:t>P</w:t>
      </w:r>
      <w:r w:rsidRPr="00585222">
        <w:rPr>
          <w:sz w:val="22"/>
          <w:szCs w:val="22"/>
          <w:lang w:val="el-GR"/>
        </w:rPr>
        <w:t xml:space="preserve"> + </w:t>
      </w:r>
      <w:r w:rsidR="00356776">
        <w:rPr>
          <w:sz w:val="22"/>
          <w:szCs w:val="22"/>
        </w:rPr>
        <w:t>Q</w:t>
      </w:r>
      <w:r w:rsidRPr="00585222">
        <w:rPr>
          <w:sz w:val="22"/>
          <w:szCs w:val="22"/>
          <w:lang w:val="el-GR"/>
        </w:rPr>
        <w:t xml:space="preserve">): </w:t>
      </w:r>
      <w:r w:rsidR="0032406B">
        <w:rPr>
          <w:sz w:val="22"/>
          <w:szCs w:val="22"/>
        </w:rPr>
        <w:t>49600</w:t>
      </w:r>
      <w:r w:rsidRPr="00585222">
        <w:rPr>
          <w:sz w:val="22"/>
          <w:szCs w:val="22"/>
          <w:lang w:val="el-GR"/>
        </w:rPr>
        <w:t xml:space="preserve"> – 1</w:t>
      </w:r>
    </w:p>
    <w:p w14:paraId="6DE2CE7C" w14:textId="2B87D92C" w:rsidR="009967EC" w:rsidRPr="00585222" w:rsidRDefault="009967EC" w:rsidP="009967EC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>Μετά το τέλος του (</w:t>
      </w:r>
      <w:r w:rsidR="00CA3879">
        <w:rPr>
          <w:sz w:val="22"/>
          <w:szCs w:val="22"/>
        </w:rPr>
        <w:t>P</w:t>
      </w:r>
      <w:r w:rsidRPr="00585222">
        <w:rPr>
          <w:sz w:val="22"/>
          <w:szCs w:val="22"/>
          <w:lang w:val="el-GR"/>
        </w:rPr>
        <w:t xml:space="preserve"> + </w:t>
      </w:r>
      <w:r w:rsidR="00CA3879">
        <w:rPr>
          <w:sz w:val="22"/>
          <w:szCs w:val="22"/>
        </w:rPr>
        <w:t>Q</w:t>
      </w:r>
      <w:r w:rsidRPr="00585222">
        <w:rPr>
          <w:sz w:val="22"/>
          <w:szCs w:val="22"/>
          <w:lang w:val="el-GR"/>
        </w:rPr>
        <w:t xml:space="preserve"> + </w:t>
      </w:r>
      <w:r w:rsidR="00CA3879">
        <w:rPr>
          <w:sz w:val="22"/>
          <w:szCs w:val="22"/>
        </w:rPr>
        <w:t>R</w:t>
      </w:r>
      <w:r w:rsidRPr="00585222">
        <w:rPr>
          <w:sz w:val="22"/>
          <w:szCs w:val="22"/>
          <w:lang w:val="el-GR"/>
        </w:rPr>
        <w:t xml:space="preserve">): </w:t>
      </w:r>
      <w:r w:rsidR="00E50192">
        <w:rPr>
          <w:sz w:val="22"/>
          <w:szCs w:val="22"/>
        </w:rPr>
        <w:t>812000</w:t>
      </w:r>
      <w:r w:rsidRPr="00585222">
        <w:rPr>
          <w:sz w:val="22"/>
          <w:szCs w:val="22"/>
          <w:lang w:val="el-GR"/>
        </w:rPr>
        <w:t xml:space="preserve"> – 1</w:t>
      </w:r>
    </w:p>
    <w:p w14:paraId="31186D20" w14:textId="0B8231F5" w:rsidR="009967EC" w:rsidRPr="00585222" w:rsidRDefault="009967EC" w:rsidP="009967EC">
      <w:pPr>
        <w:pStyle w:val="ListParagraph"/>
        <w:numPr>
          <w:ilvl w:val="0"/>
          <w:numId w:val="25"/>
        </w:num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 xml:space="preserve">Μετά το τέλος του </w:t>
      </w:r>
      <w:r w:rsidR="00A65C1E">
        <w:rPr>
          <w:sz w:val="22"/>
          <w:szCs w:val="22"/>
        </w:rPr>
        <w:t>O</w:t>
      </w:r>
      <w:r w:rsidRPr="00585222">
        <w:rPr>
          <w:sz w:val="22"/>
          <w:szCs w:val="22"/>
          <w:lang w:val="el-GR"/>
        </w:rPr>
        <w:t xml:space="preserve"> (ολοκλήρωση ενός κύκλου): </w:t>
      </w:r>
      <w:r w:rsidR="00597082">
        <w:rPr>
          <w:sz w:val="22"/>
          <w:szCs w:val="22"/>
        </w:rPr>
        <w:t>833600</w:t>
      </w:r>
      <w:r w:rsidRPr="00585222">
        <w:rPr>
          <w:sz w:val="22"/>
          <w:szCs w:val="22"/>
          <w:lang w:val="el-GR"/>
        </w:rPr>
        <w:t xml:space="preserve"> – 1</w:t>
      </w:r>
    </w:p>
    <w:p w14:paraId="111F24B1" w14:textId="77777777" w:rsidR="009967EC" w:rsidRDefault="009967EC" w:rsidP="009967EC">
      <w:pPr>
        <w:spacing w:line="360" w:lineRule="auto"/>
        <w:rPr>
          <w:sz w:val="22"/>
          <w:szCs w:val="22"/>
          <w:lang w:val="el-GR"/>
        </w:rPr>
      </w:pPr>
    </w:p>
    <w:p w14:paraId="72CF5963" w14:textId="77777777" w:rsidR="009967EC" w:rsidRPr="00585222" w:rsidRDefault="009967EC" w:rsidP="009967EC">
      <w:p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  <w:lang w:val="el-GR"/>
        </w:rPr>
        <w:t xml:space="preserve">Τα </w:t>
      </w:r>
      <w:proofErr w:type="spellStart"/>
      <w:r w:rsidRPr="00585222">
        <w:rPr>
          <w:sz w:val="22"/>
          <w:szCs w:val="22"/>
          <w:lang w:val="el-GR"/>
        </w:rPr>
        <w:t>υποκυκλώματα</w:t>
      </w:r>
      <w:proofErr w:type="spellEnd"/>
      <w:r w:rsidRPr="00585222">
        <w:rPr>
          <w:sz w:val="22"/>
          <w:szCs w:val="22"/>
          <w:lang w:val="el-GR"/>
        </w:rPr>
        <w:t xml:space="preserve"> είναι:</w:t>
      </w:r>
    </w:p>
    <w:p w14:paraId="17A528EC" w14:textId="77777777" w:rsidR="009967EC" w:rsidRPr="00585222" w:rsidRDefault="009967EC" w:rsidP="001D4E7F">
      <w:pPr>
        <w:pStyle w:val="ListParagraph"/>
        <w:numPr>
          <w:ilvl w:val="0"/>
          <w:numId w:val="27"/>
        </w:numPr>
        <w:spacing w:line="360" w:lineRule="auto"/>
        <w:rPr>
          <w:sz w:val="22"/>
          <w:szCs w:val="22"/>
          <w:lang w:val="el-GR"/>
        </w:rPr>
      </w:pPr>
      <w:proofErr w:type="spellStart"/>
      <w:r>
        <w:rPr>
          <w:sz w:val="22"/>
          <w:szCs w:val="22"/>
        </w:rPr>
        <w:t>Vgacontroller</w:t>
      </w:r>
      <w:proofErr w:type="spellEnd"/>
      <w:r>
        <w:rPr>
          <w:sz w:val="22"/>
          <w:szCs w:val="22"/>
        </w:rPr>
        <w:t xml:space="preserve"> (Top Level Module): </w:t>
      </w:r>
      <w:r>
        <w:rPr>
          <w:sz w:val="22"/>
          <w:szCs w:val="22"/>
          <w:lang w:val="el-GR"/>
        </w:rPr>
        <w:t xml:space="preserve">Περιέχει τα </w:t>
      </w:r>
      <w:r>
        <w:rPr>
          <w:sz w:val="22"/>
          <w:szCs w:val="22"/>
        </w:rPr>
        <w:t xml:space="preserve">instantiations </w:t>
      </w:r>
      <w:r>
        <w:rPr>
          <w:sz w:val="22"/>
          <w:szCs w:val="22"/>
          <w:lang w:val="el-GR"/>
        </w:rPr>
        <w:t xml:space="preserve">των </w:t>
      </w:r>
      <w:proofErr w:type="spellStart"/>
      <w:r>
        <w:rPr>
          <w:sz w:val="22"/>
          <w:szCs w:val="22"/>
        </w:rPr>
        <w:t>pixelcontroller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 xml:space="preserve">και </w:t>
      </w:r>
      <w:proofErr w:type="spellStart"/>
      <w:r>
        <w:rPr>
          <w:sz w:val="22"/>
          <w:szCs w:val="22"/>
        </w:rPr>
        <w:t>hsynchronizer</w:t>
      </w:r>
      <w:proofErr w:type="spellEnd"/>
      <w:r>
        <w:rPr>
          <w:sz w:val="22"/>
          <w:szCs w:val="22"/>
        </w:rPr>
        <w:t>.</w:t>
      </w:r>
    </w:p>
    <w:p w14:paraId="361FA640" w14:textId="77777777" w:rsidR="009967EC" w:rsidRPr="00585222" w:rsidRDefault="009967EC" w:rsidP="001D4E7F">
      <w:pPr>
        <w:pStyle w:val="ListParagraph"/>
        <w:numPr>
          <w:ilvl w:val="0"/>
          <w:numId w:val="27"/>
        </w:numPr>
        <w:spacing w:line="360" w:lineRule="auto"/>
        <w:rPr>
          <w:sz w:val="22"/>
          <w:szCs w:val="22"/>
          <w:lang w:val="el-GR"/>
        </w:rPr>
      </w:pPr>
      <w:r w:rsidRPr="00585222">
        <w:rPr>
          <w:sz w:val="22"/>
          <w:szCs w:val="22"/>
        </w:rPr>
        <w:t>BRAM (</w:t>
      </w:r>
      <w:r>
        <w:rPr>
          <w:sz w:val="22"/>
          <w:szCs w:val="22"/>
        </w:rPr>
        <w:t xml:space="preserve">from </w:t>
      </w:r>
      <w:proofErr w:type="spellStart"/>
      <w:r w:rsidRPr="00585222">
        <w:rPr>
          <w:sz w:val="22"/>
          <w:szCs w:val="22"/>
        </w:rPr>
        <w:t>partA</w:t>
      </w:r>
      <w:proofErr w:type="spellEnd"/>
      <w:r w:rsidRPr="00585222">
        <w:rPr>
          <w:sz w:val="22"/>
          <w:szCs w:val="22"/>
        </w:rPr>
        <w:t>)</w:t>
      </w:r>
    </w:p>
    <w:p w14:paraId="7739A7C9" w14:textId="73664602" w:rsidR="009967EC" w:rsidRPr="00585222" w:rsidRDefault="009967EC" w:rsidP="001D4E7F">
      <w:pPr>
        <w:pStyle w:val="ListParagraph"/>
        <w:numPr>
          <w:ilvl w:val="0"/>
          <w:numId w:val="27"/>
        </w:numPr>
        <w:spacing w:line="360" w:lineRule="auto"/>
        <w:rPr>
          <w:sz w:val="22"/>
          <w:szCs w:val="22"/>
          <w:lang w:val="el-GR"/>
        </w:rPr>
      </w:pPr>
      <w:proofErr w:type="spellStart"/>
      <w:r w:rsidRPr="00585222">
        <w:rPr>
          <w:sz w:val="22"/>
          <w:szCs w:val="22"/>
        </w:rPr>
        <w:t>Pixelcontroller</w:t>
      </w:r>
      <w:proofErr w:type="spellEnd"/>
      <w:r>
        <w:rPr>
          <w:sz w:val="22"/>
          <w:szCs w:val="22"/>
        </w:rPr>
        <w:t xml:space="preserve">: </w:t>
      </w:r>
      <w:r w:rsidR="001D4E7F" w:rsidRPr="00585222">
        <w:rPr>
          <w:sz w:val="22"/>
          <w:szCs w:val="22"/>
        </w:rPr>
        <w:t>(</w:t>
      </w:r>
      <w:r w:rsidR="001D4E7F">
        <w:rPr>
          <w:sz w:val="22"/>
          <w:szCs w:val="22"/>
        </w:rPr>
        <w:t xml:space="preserve">from </w:t>
      </w:r>
      <w:proofErr w:type="spellStart"/>
      <w:r w:rsidR="001D4E7F" w:rsidRPr="00585222">
        <w:rPr>
          <w:sz w:val="22"/>
          <w:szCs w:val="22"/>
        </w:rPr>
        <w:t>par</w:t>
      </w:r>
      <w:r w:rsidR="001D4E7F">
        <w:rPr>
          <w:sz w:val="22"/>
          <w:szCs w:val="22"/>
        </w:rPr>
        <w:t>tB</w:t>
      </w:r>
      <w:proofErr w:type="spellEnd"/>
      <w:r w:rsidR="001D4E7F">
        <w:rPr>
          <w:sz w:val="22"/>
          <w:szCs w:val="22"/>
          <w:lang w:val="el-GR"/>
        </w:rPr>
        <w:t xml:space="preserve"> με τη μόνη διαφορά ότι η γραμμή της μνήμης είναι </w:t>
      </w:r>
      <w:r w:rsidR="001D4E7F">
        <w:rPr>
          <w:sz w:val="22"/>
          <w:szCs w:val="22"/>
        </w:rPr>
        <w:t xml:space="preserve">input </w:t>
      </w:r>
      <w:r w:rsidR="001D4E7F">
        <w:rPr>
          <w:sz w:val="22"/>
          <w:szCs w:val="22"/>
          <w:lang w:val="el-GR"/>
        </w:rPr>
        <w:t xml:space="preserve">στο κύκλωμα από το </w:t>
      </w:r>
      <w:proofErr w:type="spellStart"/>
      <w:r w:rsidR="001D4E7F">
        <w:rPr>
          <w:sz w:val="22"/>
          <w:szCs w:val="22"/>
        </w:rPr>
        <w:t>vsynchronizer</w:t>
      </w:r>
      <w:proofErr w:type="spellEnd"/>
      <w:r w:rsidR="001D4E7F">
        <w:rPr>
          <w:sz w:val="22"/>
          <w:szCs w:val="22"/>
        </w:rPr>
        <w:t xml:space="preserve"> </w:t>
      </w:r>
      <w:r w:rsidR="001D4E7F">
        <w:rPr>
          <w:sz w:val="22"/>
          <w:szCs w:val="22"/>
          <w:lang w:val="el-GR"/>
        </w:rPr>
        <w:t xml:space="preserve">κύκλωμα και δεν είναι μία </w:t>
      </w:r>
      <w:r w:rsidR="001D4E7F">
        <w:rPr>
          <w:sz w:val="22"/>
          <w:szCs w:val="22"/>
        </w:rPr>
        <w:t xml:space="preserve">fixed </w:t>
      </w:r>
      <w:r w:rsidR="001D4E7F">
        <w:rPr>
          <w:sz w:val="22"/>
          <w:szCs w:val="22"/>
          <w:lang w:val="el-GR"/>
        </w:rPr>
        <w:t>τιμή</w:t>
      </w:r>
      <w:r w:rsidR="001D4E7F" w:rsidRPr="00585222">
        <w:rPr>
          <w:sz w:val="22"/>
          <w:szCs w:val="22"/>
        </w:rPr>
        <w:t>)</w:t>
      </w:r>
    </w:p>
    <w:p w14:paraId="369DC465" w14:textId="285750F7" w:rsidR="00E61BB7" w:rsidRPr="00A31480" w:rsidRDefault="009967EC" w:rsidP="00E61BB7">
      <w:pPr>
        <w:pStyle w:val="ListParagraph"/>
        <w:numPr>
          <w:ilvl w:val="0"/>
          <w:numId w:val="27"/>
        </w:numPr>
        <w:spacing w:line="360" w:lineRule="auto"/>
        <w:rPr>
          <w:sz w:val="22"/>
          <w:szCs w:val="22"/>
          <w:lang w:val="el-GR"/>
        </w:rPr>
      </w:pPr>
      <w:proofErr w:type="spellStart"/>
      <w:r w:rsidRPr="00585222">
        <w:rPr>
          <w:sz w:val="22"/>
          <w:szCs w:val="22"/>
        </w:rPr>
        <w:t>Hsynchronizer</w:t>
      </w:r>
      <w:proofErr w:type="spellEnd"/>
      <w:r>
        <w:rPr>
          <w:sz w:val="22"/>
          <w:szCs w:val="22"/>
          <w:lang w:val="el-GR"/>
        </w:rPr>
        <w:t xml:space="preserve">: </w:t>
      </w:r>
      <w:r w:rsidR="00E61BB7" w:rsidRPr="00585222">
        <w:rPr>
          <w:sz w:val="22"/>
          <w:szCs w:val="22"/>
        </w:rPr>
        <w:t>(</w:t>
      </w:r>
      <w:r w:rsidR="00E61BB7">
        <w:rPr>
          <w:sz w:val="22"/>
          <w:szCs w:val="22"/>
        </w:rPr>
        <w:t xml:space="preserve">from </w:t>
      </w:r>
      <w:proofErr w:type="spellStart"/>
      <w:r w:rsidR="00E61BB7" w:rsidRPr="00585222">
        <w:rPr>
          <w:sz w:val="22"/>
          <w:szCs w:val="22"/>
        </w:rPr>
        <w:t>par</w:t>
      </w:r>
      <w:r w:rsidR="00E61BB7">
        <w:rPr>
          <w:sz w:val="22"/>
          <w:szCs w:val="22"/>
        </w:rPr>
        <w:t>tB</w:t>
      </w:r>
      <w:proofErr w:type="spellEnd"/>
      <w:r w:rsidR="00E61BB7">
        <w:rPr>
          <w:sz w:val="22"/>
          <w:szCs w:val="22"/>
          <w:lang w:val="el-GR"/>
        </w:rPr>
        <w:t xml:space="preserve"> με τη μόνη διαφορά </w:t>
      </w:r>
      <w:r w:rsidR="00E61BB7">
        <w:rPr>
          <w:sz w:val="22"/>
          <w:szCs w:val="22"/>
          <w:lang w:val="el-GR"/>
        </w:rPr>
        <w:t xml:space="preserve">πως όταν ολοκληρωθεί ένας κύκλος του </w:t>
      </w:r>
      <w:proofErr w:type="spellStart"/>
      <w:r w:rsidR="00E61BB7">
        <w:rPr>
          <w:sz w:val="22"/>
          <w:szCs w:val="22"/>
        </w:rPr>
        <w:t>hsync</w:t>
      </w:r>
      <w:proofErr w:type="spellEnd"/>
      <w:r w:rsidR="00E61BB7">
        <w:rPr>
          <w:sz w:val="22"/>
          <w:szCs w:val="22"/>
        </w:rPr>
        <w:t xml:space="preserve"> </w:t>
      </w:r>
      <w:r w:rsidR="00E61BB7">
        <w:rPr>
          <w:sz w:val="22"/>
          <w:szCs w:val="22"/>
          <w:lang w:val="el-GR"/>
        </w:rPr>
        <w:t xml:space="preserve">αυξάνονται δύο </w:t>
      </w:r>
      <w:r w:rsidR="00E61BB7">
        <w:rPr>
          <w:sz w:val="22"/>
          <w:szCs w:val="22"/>
        </w:rPr>
        <w:t xml:space="preserve">counter: </w:t>
      </w:r>
      <w:r w:rsidR="00E61BB7">
        <w:rPr>
          <w:sz w:val="22"/>
          <w:szCs w:val="22"/>
          <w:lang w:val="el-GR"/>
        </w:rPr>
        <w:t xml:space="preserve">ένας που δείχνει σε ποια γραμμή είμαστε και ένας </w:t>
      </w:r>
      <w:r w:rsidR="00E61BB7">
        <w:rPr>
          <w:sz w:val="22"/>
          <w:szCs w:val="22"/>
        </w:rPr>
        <w:t>multiplier counter</w:t>
      </w:r>
      <w:r w:rsidR="00E61BB7">
        <w:rPr>
          <w:sz w:val="22"/>
          <w:szCs w:val="22"/>
          <w:lang w:val="el-GR"/>
        </w:rPr>
        <w:t xml:space="preserve"> που υπολογίζει</w:t>
      </w:r>
      <w:r w:rsidR="00E61BB7">
        <w:rPr>
          <w:sz w:val="22"/>
          <w:szCs w:val="22"/>
        </w:rPr>
        <w:t xml:space="preserve"> </w:t>
      </w:r>
      <w:r w:rsidR="00E61BB7">
        <w:rPr>
          <w:sz w:val="22"/>
          <w:szCs w:val="22"/>
          <w:lang w:val="el-GR"/>
        </w:rPr>
        <w:t xml:space="preserve">για πόσους κύκλους του </w:t>
      </w:r>
      <w:proofErr w:type="spellStart"/>
      <w:r w:rsidR="00E61BB7">
        <w:rPr>
          <w:sz w:val="22"/>
          <w:szCs w:val="22"/>
        </w:rPr>
        <w:t>hsync</w:t>
      </w:r>
      <w:proofErr w:type="spellEnd"/>
      <w:r w:rsidR="00E61BB7">
        <w:rPr>
          <w:sz w:val="22"/>
          <w:szCs w:val="22"/>
          <w:lang w:val="el-GR"/>
        </w:rPr>
        <w:t xml:space="preserve"> θα παραμείνουμε σε μία γραμμή της εικόνας</w:t>
      </w:r>
      <w:r w:rsidR="00E61BB7" w:rsidRPr="00585222">
        <w:rPr>
          <w:sz w:val="22"/>
          <w:szCs w:val="22"/>
        </w:rPr>
        <w:t>)</w:t>
      </w:r>
    </w:p>
    <w:p w14:paraId="38C9D0F3" w14:textId="4A313EF2" w:rsidR="00A31480" w:rsidRPr="00585222" w:rsidRDefault="00A31480" w:rsidP="00E61BB7">
      <w:pPr>
        <w:pStyle w:val="ListParagraph"/>
        <w:numPr>
          <w:ilvl w:val="0"/>
          <w:numId w:val="27"/>
        </w:numPr>
        <w:spacing w:line="360" w:lineRule="auto"/>
        <w:rPr>
          <w:sz w:val="22"/>
          <w:szCs w:val="22"/>
          <w:lang w:val="el-GR"/>
        </w:rPr>
      </w:pPr>
      <w:proofErr w:type="spellStart"/>
      <w:r>
        <w:rPr>
          <w:sz w:val="22"/>
          <w:szCs w:val="22"/>
        </w:rPr>
        <w:t>Vsynchronizer</w:t>
      </w:r>
      <w:proofErr w:type="spellEnd"/>
      <w:r>
        <w:rPr>
          <w:sz w:val="22"/>
          <w:szCs w:val="22"/>
        </w:rPr>
        <w:t xml:space="preserve">: </w:t>
      </w:r>
      <w:r>
        <w:rPr>
          <w:sz w:val="22"/>
          <w:szCs w:val="22"/>
          <w:lang w:val="el-GR"/>
        </w:rPr>
        <w:t xml:space="preserve">Παρόμοιος τρόπος προσέγγισης με το </w:t>
      </w:r>
      <w:proofErr w:type="spellStart"/>
      <w:r>
        <w:rPr>
          <w:sz w:val="22"/>
          <w:szCs w:val="22"/>
        </w:rPr>
        <w:t>hsyncronizer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 xml:space="preserve">του </w:t>
      </w:r>
      <w:proofErr w:type="spellStart"/>
      <w:r>
        <w:rPr>
          <w:sz w:val="22"/>
          <w:szCs w:val="22"/>
        </w:rPr>
        <w:t>partB</w:t>
      </w:r>
      <w:proofErr w:type="spellEnd"/>
      <w:r>
        <w:rPr>
          <w:sz w:val="22"/>
          <w:szCs w:val="22"/>
        </w:rPr>
        <w:t xml:space="preserve"> (</w:t>
      </w:r>
      <w:r>
        <w:rPr>
          <w:sz w:val="22"/>
          <w:szCs w:val="22"/>
          <w:lang w:val="el-GR"/>
        </w:rPr>
        <w:t xml:space="preserve">χωρίς τους 2 </w:t>
      </w:r>
      <w:r>
        <w:rPr>
          <w:sz w:val="22"/>
          <w:szCs w:val="22"/>
        </w:rPr>
        <w:t xml:space="preserve">counter </w:t>
      </w:r>
      <w:r>
        <w:rPr>
          <w:sz w:val="22"/>
          <w:szCs w:val="22"/>
          <w:lang w:val="el-GR"/>
        </w:rPr>
        <w:t xml:space="preserve">για την κάθετη προσπέλαση </w:t>
      </w:r>
      <w:r w:rsidR="007C01C4">
        <w:rPr>
          <w:sz w:val="22"/>
          <w:szCs w:val="22"/>
          <w:lang w:val="el-GR"/>
        </w:rPr>
        <w:t>της εικόνας</w:t>
      </w:r>
      <w:r w:rsidR="00523531">
        <w:rPr>
          <w:sz w:val="22"/>
          <w:szCs w:val="22"/>
          <w:lang w:val="el-GR"/>
        </w:rPr>
        <w:t>)</w:t>
      </w:r>
      <w:r w:rsidR="00C043B4">
        <w:rPr>
          <w:sz w:val="22"/>
          <w:szCs w:val="22"/>
          <w:lang w:val="el-GR"/>
        </w:rPr>
        <w:t xml:space="preserve">, με μόνη διαφορά τις τιμές του </w:t>
      </w:r>
      <w:r w:rsidR="00C043B4">
        <w:rPr>
          <w:sz w:val="22"/>
          <w:szCs w:val="22"/>
        </w:rPr>
        <w:t xml:space="preserve">counter </w:t>
      </w:r>
      <w:r w:rsidR="00C043B4">
        <w:rPr>
          <w:sz w:val="22"/>
          <w:szCs w:val="22"/>
          <w:lang w:val="el-GR"/>
        </w:rPr>
        <w:t xml:space="preserve">στις οποίες ενεργοποιείται το </w:t>
      </w:r>
      <w:proofErr w:type="spellStart"/>
      <w:r w:rsidR="00C043B4">
        <w:rPr>
          <w:sz w:val="22"/>
          <w:szCs w:val="22"/>
        </w:rPr>
        <w:t>vsync</w:t>
      </w:r>
      <w:proofErr w:type="spellEnd"/>
      <w:r w:rsidR="00C043B4">
        <w:rPr>
          <w:sz w:val="22"/>
          <w:szCs w:val="22"/>
        </w:rPr>
        <w:t xml:space="preserve"> </w:t>
      </w:r>
      <w:r w:rsidR="00C043B4">
        <w:rPr>
          <w:sz w:val="22"/>
          <w:szCs w:val="22"/>
          <w:lang w:val="el-GR"/>
        </w:rPr>
        <w:t xml:space="preserve">και το </w:t>
      </w:r>
      <w:proofErr w:type="spellStart"/>
      <w:r w:rsidR="00C043B4">
        <w:rPr>
          <w:sz w:val="22"/>
          <w:szCs w:val="22"/>
        </w:rPr>
        <w:t>hsync_time</w:t>
      </w:r>
      <w:proofErr w:type="spellEnd"/>
      <w:r w:rsidR="00C043B4">
        <w:rPr>
          <w:sz w:val="22"/>
          <w:szCs w:val="22"/>
        </w:rPr>
        <w:t xml:space="preserve"> </w:t>
      </w:r>
      <w:r w:rsidR="00C043B4">
        <w:rPr>
          <w:sz w:val="22"/>
          <w:szCs w:val="22"/>
          <w:lang w:val="el-GR"/>
        </w:rPr>
        <w:t>(</w:t>
      </w:r>
      <w:r w:rsidR="003D123F">
        <w:rPr>
          <w:sz w:val="22"/>
          <w:szCs w:val="22"/>
          <w:lang w:val="el-GR"/>
        </w:rPr>
        <w:t xml:space="preserve">κατ’ αντιστοιχία </w:t>
      </w:r>
      <w:r w:rsidR="007C572F">
        <w:rPr>
          <w:sz w:val="22"/>
          <w:szCs w:val="22"/>
          <w:lang w:val="el-GR"/>
        </w:rPr>
        <w:t>με</w:t>
      </w:r>
      <w:r w:rsidR="00C043B4">
        <w:rPr>
          <w:sz w:val="22"/>
          <w:szCs w:val="22"/>
          <w:lang w:val="el-GR"/>
        </w:rPr>
        <w:t xml:space="preserve"> τα </w:t>
      </w:r>
      <w:proofErr w:type="spellStart"/>
      <w:r w:rsidR="00C043B4">
        <w:rPr>
          <w:sz w:val="22"/>
          <w:szCs w:val="22"/>
        </w:rPr>
        <w:t>hsync</w:t>
      </w:r>
      <w:proofErr w:type="spellEnd"/>
      <w:r w:rsidR="00C043B4">
        <w:rPr>
          <w:sz w:val="22"/>
          <w:szCs w:val="22"/>
        </w:rPr>
        <w:t xml:space="preserve"> &amp; </w:t>
      </w:r>
      <w:proofErr w:type="spellStart"/>
      <w:r w:rsidR="00C043B4">
        <w:rPr>
          <w:sz w:val="22"/>
          <w:szCs w:val="22"/>
        </w:rPr>
        <w:t>display_time</w:t>
      </w:r>
      <w:proofErr w:type="spellEnd"/>
      <w:r w:rsidR="00C043B4">
        <w:rPr>
          <w:sz w:val="22"/>
          <w:szCs w:val="22"/>
        </w:rPr>
        <w:t>)</w:t>
      </w:r>
    </w:p>
    <w:p w14:paraId="2699F077" w14:textId="3D049D74" w:rsidR="00EE489B" w:rsidRDefault="009967EC" w:rsidP="00EE489B">
      <w:pPr>
        <w:pStyle w:val="ListParagraph"/>
        <w:numPr>
          <w:ilvl w:val="0"/>
          <w:numId w:val="27"/>
        </w:num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</w:rPr>
        <w:t xml:space="preserve">Testbench </w:t>
      </w:r>
      <w:r>
        <w:rPr>
          <w:sz w:val="22"/>
          <w:szCs w:val="22"/>
          <w:lang w:val="el-GR"/>
        </w:rPr>
        <w:t xml:space="preserve">του κυκλώματος: </w:t>
      </w:r>
      <w:proofErr w:type="spellStart"/>
      <w:r>
        <w:rPr>
          <w:sz w:val="22"/>
          <w:szCs w:val="22"/>
          <w:lang w:val="el-GR"/>
        </w:rPr>
        <w:t>Αρχικοποιεί</w:t>
      </w:r>
      <w:proofErr w:type="spellEnd"/>
      <w:r>
        <w:rPr>
          <w:sz w:val="22"/>
          <w:szCs w:val="22"/>
          <w:lang w:val="el-GR"/>
        </w:rPr>
        <w:t xml:space="preserve"> το κύκλωμα με το </w:t>
      </w:r>
      <w:r>
        <w:rPr>
          <w:sz w:val="22"/>
          <w:szCs w:val="22"/>
        </w:rPr>
        <w:t xml:space="preserve">reset </w:t>
      </w:r>
      <w:r>
        <w:rPr>
          <w:sz w:val="22"/>
          <w:szCs w:val="22"/>
          <w:lang w:val="el-GR"/>
        </w:rPr>
        <w:t>και ορίζει το ρολόι.</w:t>
      </w:r>
    </w:p>
    <w:p w14:paraId="03410C8B" w14:textId="77777777" w:rsidR="00EE489B" w:rsidRPr="00481426" w:rsidRDefault="00EE489B" w:rsidP="00EE489B">
      <w:pPr>
        <w:spacing w:line="360" w:lineRule="auto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lastRenderedPageBreak/>
        <w:t>Επαλήθευση</w:t>
      </w:r>
    </w:p>
    <w:p w14:paraId="115CBC21" w14:textId="6192B14E" w:rsidR="00520E1C" w:rsidRPr="00E01232" w:rsidRDefault="00EE489B" w:rsidP="00E01232">
      <w:p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Ο έλεγχος γίνεται παρατηρώντας τις </w:t>
      </w:r>
      <w:proofErr w:type="spellStart"/>
      <w:r>
        <w:rPr>
          <w:sz w:val="22"/>
          <w:szCs w:val="22"/>
          <w:lang w:val="el-GR"/>
        </w:rPr>
        <w:t>κυματομορφές</w:t>
      </w:r>
      <w:proofErr w:type="spellEnd"/>
      <w:r>
        <w:rPr>
          <w:sz w:val="22"/>
          <w:szCs w:val="22"/>
          <w:lang w:val="el-GR"/>
        </w:rPr>
        <w:t xml:space="preserve">. </w:t>
      </w:r>
    </w:p>
    <w:p w14:paraId="26BC6815" w14:textId="4D6AB2DE" w:rsidR="002C1A6D" w:rsidRDefault="00520E1C" w:rsidP="00E01232">
      <w:pPr>
        <w:spacing w:line="36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55655C" wp14:editId="5C293918">
            <wp:extent cx="5723373" cy="27666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C_postroute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0"/>
                    <a:stretch/>
                  </pic:blipFill>
                  <pic:spPr bwMode="auto">
                    <a:xfrm>
                      <a:off x="0" y="0"/>
                      <a:ext cx="5732334" cy="277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98D9B" w14:textId="77777777" w:rsidR="00E01232" w:rsidRDefault="00E01232" w:rsidP="00455C00">
      <w:pPr>
        <w:ind w:firstLine="0"/>
        <w:rPr>
          <w:sz w:val="26"/>
          <w:szCs w:val="26"/>
          <w:lang w:val="el-GR"/>
        </w:rPr>
      </w:pPr>
    </w:p>
    <w:p w14:paraId="4D6D945C" w14:textId="59EC77B7" w:rsidR="00C75559" w:rsidRPr="00FE215F" w:rsidRDefault="00C75559" w:rsidP="00C75559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Πείραμα/Τελική Υλοποίηση</w:t>
      </w:r>
    </w:p>
    <w:p w14:paraId="16B35D15" w14:textId="757187D7" w:rsidR="00B34461" w:rsidRDefault="00B34461" w:rsidP="00B34461">
      <w:pPr>
        <w:spacing w:line="360" w:lineRule="auto"/>
        <w:rPr>
          <w:sz w:val="22"/>
          <w:szCs w:val="22"/>
        </w:rPr>
      </w:pPr>
      <w:r>
        <w:rPr>
          <w:sz w:val="22"/>
          <w:szCs w:val="22"/>
          <w:lang w:val="el-GR"/>
        </w:rPr>
        <w:t xml:space="preserve">Την πρώτη φορά που φόρτωσα την πλακέτα, υπήρχαν 2 </w:t>
      </w:r>
      <w:r>
        <w:rPr>
          <w:sz w:val="22"/>
          <w:szCs w:val="22"/>
        </w:rPr>
        <w:t>bugs:</w:t>
      </w:r>
    </w:p>
    <w:p w14:paraId="1F7547F5" w14:textId="3B6FFCBB" w:rsidR="00B34461" w:rsidRPr="00B669D7" w:rsidRDefault="00B34461" w:rsidP="00B34461">
      <w:pPr>
        <w:pStyle w:val="ListParagraph"/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  <w:lang w:val="el-GR"/>
        </w:rPr>
        <w:t xml:space="preserve">Το πρώτο ήταν πως η εικόνα που προβαλλόταν είχε πολλές αποχρώσεις των χρωμάτων μπλε, κόκκινο, ροζ, κυανό </w:t>
      </w:r>
      <w:proofErr w:type="spellStart"/>
      <w:r>
        <w:rPr>
          <w:sz w:val="22"/>
          <w:szCs w:val="22"/>
          <w:lang w:val="el-GR"/>
        </w:rPr>
        <w:t>κλπ</w:t>
      </w:r>
      <w:proofErr w:type="spellEnd"/>
      <w:r>
        <w:rPr>
          <w:sz w:val="22"/>
          <w:szCs w:val="22"/>
          <w:lang w:val="el-GR"/>
        </w:rPr>
        <w:t xml:space="preserve">… Παρόλο που σκοπός ήταν τα 3 βασικά χρώματα. Επίσης φαινόντουσαν διαβαθμίσεις: </w:t>
      </w:r>
      <w:r w:rsidR="006A236C">
        <w:rPr>
          <w:sz w:val="22"/>
          <w:szCs w:val="22"/>
          <w:lang w:val="el-GR"/>
        </w:rPr>
        <w:t>για παράδειγμα</w:t>
      </w:r>
      <w:r>
        <w:rPr>
          <w:sz w:val="22"/>
          <w:szCs w:val="22"/>
          <w:lang w:val="el-GR"/>
        </w:rPr>
        <w:t xml:space="preserve"> </w:t>
      </w:r>
      <w:r w:rsidR="00270CC3">
        <w:rPr>
          <w:sz w:val="22"/>
          <w:szCs w:val="22"/>
          <w:lang w:val="el-GR"/>
        </w:rPr>
        <w:t>τ</w:t>
      </w:r>
      <w:r>
        <w:rPr>
          <w:sz w:val="22"/>
          <w:szCs w:val="22"/>
          <w:lang w:val="el-GR"/>
        </w:rPr>
        <w:t xml:space="preserve">ο μπλε (που έπρεπε να δείχνει) </w:t>
      </w:r>
      <w:r w:rsidR="00270CC3">
        <w:rPr>
          <w:sz w:val="22"/>
          <w:szCs w:val="22"/>
          <w:lang w:val="el-GR"/>
        </w:rPr>
        <w:t>σταδιακά γινόταν</w:t>
      </w:r>
      <w:r w:rsidR="006A236C">
        <w:rPr>
          <w:sz w:val="22"/>
          <w:szCs w:val="22"/>
          <w:lang w:val="el-GR"/>
        </w:rPr>
        <w:t xml:space="preserve"> μαύρο.</w:t>
      </w:r>
      <w:r>
        <w:rPr>
          <w:sz w:val="22"/>
          <w:szCs w:val="22"/>
          <w:lang w:val="el-GR"/>
        </w:rPr>
        <w:t xml:space="preserve"> </w:t>
      </w:r>
      <w:r w:rsidR="007E06D3">
        <w:rPr>
          <w:sz w:val="22"/>
          <w:szCs w:val="22"/>
          <w:lang w:val="el-GR"/>
        </w:rPr>
        <w:t xml:space="preserve">Μετά από παρατήρηση της οθόνης λύθηκε το πρόβλημα: όταν το </w:t>
      </w:r>
      <w:proofErr w:type="spellStart"/>
      <w:r w:rsidR="007E06D3">
        <w:rPr>
          <w:sz w:val="22"/>
          <w:szCs w:val="22"/>
        </w:rPr>
        <w:t>display_time</w:t>
      </w:r>
      <w:proofErr w:type="spellEnd"/>
      <w:r w:rsidR="007E06D3">
        <w:rPr>
          <w:sz w:val="22"/>
          <w:szCs w:val="22"/>
        </w:rPr>
        <w:t xml:space="preserve"> </w:t>
      </w:r>
      <w:r w:rsidR="007E06D3">
        <w:rPr>
          <w:sz w:val="22"/>
          <w:szCs w:val="22"/>
          <w:lang w:val="el-GR"/>
        </w:rPr>
        <w:t xml:space="preserve">είναι μηδέν αδιαφορούσα για τις τιμές των σημάτων των χρωμάτων ενώ δεν έπρεπε. Έτσι, έβαλα έναν </w:t>
      </w:r>
      <w:proofErr w:type="spellStart"/>
      <w:r w:rsidR="007E06D3">
        <w:rPr>
          <w:sz w:val="22"/>
          <w:szCs w:val="22"/>
          <w:lang w:val="el-GR"/>
        </w:rPr>
        <w:t>πολυπλέκτη</w:t>
      </w:r>
      <w:proofErr w:type="spellEnd"/>
      <w:r w:rsidR="007E06D3">
        <w:rPr>
          <w:sz w:val="22"/>
          <w:szCs w:val="22"/>
          <w:lang w:val="el-GR"/>
        </w:rPr>
        <w:t xml:space="preserve"> που οδηγούσε το χρώμα από τη μνήμη στην έξοδο μόνο αν ήταν ενεργό το </w:t>
      </w:r>
      <w:proofErr w:type="spellStart"/>
      <w:r w:rsidR="007E06D3">
        <w:rPr>
          <w:sz w:val="22"/>
          <w:szCs w:val="22"/>
        </w:rPr>
        <w:t>display_time</w:t>
      </w:r>
      <w:proofErr w:type="spellEnd"/>
      <w:r w:rsidR="007E06D3">
        <w:rPr>
          <w:sz w:val="22"/>
          <w:szCs w:val="22"/>
        </w:rPr>
        <w:t xml:space="preserve">, </w:t>
      </w:r>
      <w:r w:rsidR="007E06D3">
        <w:rPr>
          <w:sz w:val="22"/>
          <w:szCs w:val="22"/>
          <w:lang w:val="el-GR"/>
        </w:rPr>
        <w:t>διαφορετικά η έξοδος είναι μηδέν.</w:t>
      </w:r>
    </w:p>
    <w:p w14:paraId="523F5777" w14:textId="778C93AA" w:rsidR="00B669D7" w:rsidRPr="00B34461" w:rsidRDefault="00F511CD" w:rsidP="00B34461">
      <w:pPr>
        <w:pStyle w:val="ListParagraph"/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  <w:lang w:val="el-GR"/>
        </w:rPr>
        <w:t>Το άλλο πρόβλημα που παρουσιάστηκε ήταν πως μία λωρίδα στο κάτω μέρος της οθόνης δεν γραφόταν, δηλαδή ήταν μαύρη και έλλειπε ίδιου πάχους τμήμα από την αρχή</w:t>
      </w:r>
      <w:r w:rsidR="00460DF5">
        <w:rPr>
          <w:sz w:val="22"/>
          <w:szCs w:val="22"/>
          <w:lang w:val="el-GR"/>
        </w:rPr>
        <w:t>.</w:t>
      </w:r>
      <w:r w:rsidR="00E67CCE">
        <w:rPr>
          <w:sz w:val="22"/>
          <w:szCs w:val="22"/>
          <w:lang w:val="el-GR"/>
        </w:rPr>
        <w:t xml:space="preserve"> </w:t>
      </w:r>
      <w:r w:rsidR="00E0524A">
        <w:rPr>
          <w:sz w:val="22"/>
          <w:szCs w:val="22"/>
          <w:lang w:val="el-GR"/>
        </w:rPr>
        <w:t xml:space="preserve">Παρόλες </w:t>
      </w:r>
      <w:r w:rsidR="00E67CCE">
        <w:rPr>
          <w:sz w:val="22"/>
          <w:szCs w:val="22"/>
          <w:lang w:val="el-GR"/>
        </w:rPr>
        <w:t xml:space="preserve">τις προσπάθειες για </w:t>
      </w:r>
      <w:r w:rsidR="00E67CCE">
        <w:rPr>
          <w:sz w:val="22"/>
          <w:szCs w:val="22"/>
        </w:rPr>
        <w:t>debugging,</w:t>
      </w:r>
      <w:r w:rsidR="00E67CCE">
        <w:rPr>
          <w:sz w:val="22"/>
          <w:szCs w:val="22"/>
          <w:lang w:val="el-GR"/>
        </w:rPr>
        <w:t xml:space="preserve"> το πρόβλημα αυτό δεν επιλύθηκε.</w:t>
      </w:r>
      <w:r w:rsidR="00E0524A">
        <w:rPr>
          <w:sz w:val="22"/>
          <w:szCs w:val="22"/>
          <w:lang w:val="el-GR"/>
        </w:rPr>
        <w:t xml:space="preserve"> Αναλύω το θέμα αυτό παρακάτω</w:t>
      </w:r>
      <w:r w:rsidR="00CD5378">
        <w:rPr>
          <w:sz w:val="22"/>
          <w:szCs w:val="22"/>
          <w:lang w:val="el-GR"/>
        </w:rPr>
        <w:t>.</w:t>
      </w:r>
    </w:p>
    <w:p w14:paraId="7FE1592C" w14:textId="0AEA1932" w:rsidR="00C75559" w:rsidRDefault="00C75559" w:rsidP="00C75559">
      <w:p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Όπως φαίνεται και παραπάνω στο </w:t>
      </w:r>
      <w:r>
        <w:rPr>
          <w:sz w:val="22"/>
          <w:szCs w:val="22"/>
        </w:rPr>
        <w:t>screenshot</w:t>
      </w:r>
      <w:r>
        <w:rPr>
          <w:sz w:val="22"/>
          <w:szCs w:val="22"/>
          <w:lang w:val="el-GR"/>
        </w:rPr>
        <w:t xml:space="preserve">, </w:t>
      </w:r>
      <w:r w:rsidR="006529F5">
        <w:rPr>
          <w:sz w:val="22"/>
          <w:szCs w:val="22"/>
          <w:lang w:val="el-GR"/>
        </w:rPr>
        <w:t xml:space="preserve">ακόμα και σε </w:t>
      </w:r>
      <w:r>
        <w:rPr>
          <w:sz w:val="22"/>
          <w:szCs w:val="22"/>
        </w:rPr>
        <w:t>Post-Route</w:t>
      </w:r>
      <w:r w:rsidR="001F1854">
        <w:rPr>
          <w:sz w:val="22"/>
          <w:szCs w:val="22"/>
        </w:rPr>
        <w:t xml:space="preserve"> Simulation</w:t>
      </w:r>
      <w:r w:rsidR="006529F5">
        <w:rPr>
          <w:sz w:val="22"/>
          <w:szCs w:val="22"/>
          <w:lang w:val="el-GR"/>
        </w:rPr>
        <w:t xml:space="preserve"> δεν παρατηρήθηκε κανένα πρόβλημα, ούτε σχετικά με την προσπέλαση της μνήμης, ούτε με τον συγχρονισμό των </w:t>
      </w:r>
      <w:proofErr w:type="spellStart"/>
      <w:r w:rsidR="006529F5">
        <w:rPr>
          <w:sz w:val="22"/>
          <w:szCs w:val="22"/>
        </w:rPr>
        <w:t>hsync</w:t>
      </w:r>
      <w:proofErr w:type="spellEnd"/>
      <w:r w:rsidR="006529F5">
        <w:rPr>
          <w:sz w:val="22"/>
          <w:szCs w:val="22"/>
        </w:rPr>
        <w:t xml:space="preserve"> &amp; </w:t>
      </w:r>
      <w:proofErr w:type="spellStart"/>
      <w:r w:rsidR="006529F5">
        <w:rPr>
          <w:sz w:val="22"/>
          <w:szCs w:val="22"/>
        </w:rPr>
        <w:t>vsync</w:t>
      </w:r>
      <w:proofErr w:type="spellEnd"/>
      <w:r w:rsidR="006529F5">
        <w:rPr>
          <w:sz w:val="22"/>
          <w:szCs w:val="22"/>
        </w:rPr>
        <w:t xml:space="preserve"> </w:t>
      </w:r>
      <w:r w:rsidR="006529F5">
        <w:rPr>
          <w:sz w:val="22"/>
          <w:szCs w:val="22"/>
          <w:lang w:val="el-GR"/>
        </w:rPr>
        <w:t xml:space="preserve">σημάτων. </w:t>
      </w:r>
    </w:p>
    <w:p w14:paraId="2FD3AEDC" w14:textId="6DAB63D8" w:rsidR="006529F5" w:rsidRDefault="006529F5" w:rsidP="00C75559">
      <w:p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Παρόλα αυτά, το τελικό αποτέλεσμα κατά το τρέξιμο στην πλακέτα είναι το παρακάτω</w:t>
      </w:r>
      <w:r w:rsidR="00FA68A5">
        <w:rPr>
          <w:sz w:val="22"/>
          <w:szCs w:val="22"/>
        </w:rPr>
        <w:t xml:space="preserve"> (</w:t>
      </w:r>
      <w:r w:rsidR="00FA68A5">
        <w:rPr>
          <w:sz w:val="22"/>
          <w:szCs w:val="22"/>
          <w:lang w:val="el-GR"/>
        </w:rPr>
        <w:t xml:space="preserve">σε </w:t>
      </w:r>
      <w:r w:rsidR="00FA68A5">
        <w:rPr>
          <w:sz w:val="22"/>
          <w:szCs w:val="22"/>
        </w:rPr>
        <w:t>auto-adjust)</w:t>
      </w:r>
      <w:r>
        <w:rPr>
          <w:sz w:val="22"/>
          <w:szCs w:val="22"/>
          <w:lang w:val="el-GR"/>
        </w:rPr>
        <w:t>:</w:t>
      </w:r>
    </w:p>
    <w:p w14:paraId="0BC14ABA" w14:textId="5F8270A4" w:rsidR="008D2169" w:rsidRDefault="00FA68A5" w:rsidP="00E01232">
      <w:pPr>
        <w:spacing w:line="36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0E233A4" wp14:editId="75BC7549">
            <wp:extent cx="4628444" cy="347133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_resul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158" cy="34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27FC" w14:textId="77777777" w:rsidR="00E01232" w:rsidRDefault="00E01232" w:rsidP="00E01232">
      <w:pPr>
        <w:spacing w:line="360" w:lineRule="auto"/>
        <w:rPr>
          <w:sz w:val="22"/>
          <w:szCs w:val="22"/>
        </w:rPr>
      </w:pPr>
    </w:p>
    <w:p w14:paraId="04B4BAF3" w14:textId="62193E0F" w:rsidR="00FA68A5" w:rsidRDefault="00515C57" w:rsidP="00FA68A5">
      <w:p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Δηλαδή, η εικόνα ήταν μετατοπισμένη προς τα πάνω: τμήμα του κόκκινου μέρους έλλειπε και στην κάτω πλευρά υπήρχε μία μαύρη λωρίδα που δεν γραφόταν. </w:t>
      </w:r>
      <w:r w:rsidR="008D2169">
        <w:rPr>
          <w:sz w:val="22"/>
          <w:szCs w:val="22"/>
          <w:lang w:val="el-GR"/>
        </w:rPr>
        <w:t xml:space="preserve">Βέβαια, «πειράζοντας» το </w:t>
      </w:r>
      <w:r w:rsidR="008D2169">
        <w:rPr>
          <w:sz w:val="22"/>
          <w:szCs w:val="22"/>
        </w:rPr>
        <w:t xml:space="preserve">positioning </w:t>
      </w:r>
      <w:r w:rsidR="008D2169">
        <w:rPr>
          <w:sz w:val="22"/>
          <w:szCs w:val="22"/>
          <w:lang w:val="el-GR"/>
        </w:rPr>
        <w:t>της οθόνης έβγαινε το επιθυμητό αποτέλεσμα:</w:t>
      </w:r>
    </w:p>
    <w:p w14:paraId="131ABC1A" w14:textId="77777777" w:rsidR="00515C57" w:rsidRDefault="008D2169" w:rsidP="00EE6620">
      <w:pPr>
        <w:spacing w:line="360" w:lineRule="auto"/>
        <w:jc w:val="center"/>
        <w:rPr>
          <w:sz w:val="22"/>
          <w:szCs w:val="22"/>
          <w:lang w:val="el-GR"/>
        </w:rPr>
      </w:pPr>
      <w:r>
        <w:rPr>
          <w:noProof/>
          <w:sz w:val="22"/>
          <w:szCs w:val="22"/>
          <w:lang w:val="el-GR"/>
        </w:rPr>
        <w:drawing>
          <wp:inline distT="0" distB="0" distL="0" distR="0" wp14:anchorId="6A6217E7" wp14:editId="0405D682">
            <wp:extent cx="4622800" cy="3467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_correct_on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451" cy="34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24A0" w14:textId="77777777" w:rsidR="00515C57" w:rsidRDefault="00515C57" w:rsidP="00515C57">
      <w:pPr>
        <w:spacing w:line="360" w:lineRule="auto"/>
        <w:rPr>
          <w:sz w:val="22"/>
          <w:szCs w:val="22"/>
          <w:lang w:val="el-GR"/>
        </w:rPr>
      </w:pPr>
    </w:p>
    <w:p w14:paraId="41DEEEC5" w14:textId="32DE07EB" w:rsidR="002C1A6D" w:rsidRDefault="00EE6620" w:rsidP="00515C57">
      <w:p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Οι </w:t>
      </w:r>
      <w:proofErr w:type="spellStart"/>
      <w:r>
        <w:rPr>
          <w:sz w:val="22"/>
          <w:szCs w:val="22"/>
          <w:lang w:val="el-GR"/>
        </w:rPr>
        <w:t>κυματομορφές</w:t>
      </w:r>
      <w:proofErr w:type="spellEnd"/>
      <w:r>
        <w:rPr>
          <w:sz w:val="22"/>
          <w:szCs w:val="22"/>
          <w:lang w:val="el-GR"/>
        </w:rPr>
        <w:t xml:space="preserve"> στο </w:t>
      </w:r>
      <w:r>
        <w:rPr>
          <w:sz w:val="22"/>
          <w:szCs w:val="22"/>
        </w:rPr>
        <w:t xml:space="preserve">simulation </w:t>
      </w:r>
      <w:r>
        <w:rPr>
          <w:sz w:val="22"/>
          <w:szCs w:val="22"/>
          <w:lang w:val="el-GR"/>
        </w:rPr>
        <w:t xml:space="preserve">είναι </w:t>
      </w:r>
      <w:r w:rsidR="009A0A9B">
        <w:rPr>
          <w:sz w:val="22"/>
          <w:szCs w:val="22"/>
          <w:lang w:val="el-GR"/>
        </w:rPr>
        <w:t xml:space="preserve">φαινομενικά </w:t>
      </w:r>
      <w:r>
        <w:rPr>
          <w:sz w:val="22"/>
          <w:szCs w:val="22"/>
          <w:lang w:val="el-GR"/>
        </w:rPr>
        <w:t xml:space="preserve">σωστές και μετά από ώρες </w:t>
      </w:r>
      <w:r>
        <w:rPr>
          <w:sz w:val="22"/>
          <w:szCs w:val="22"/>
        </w:rPr>
        <w:t xml:space="preserve">debugging </w:t>
      </w:r>
      <w:r>
        <w:rPr>
          <w:sz w:val="22"/>
          <w:szCs w:val="22"/>
          <w:lang w:val="el-GR"/>
        </w:rPr>
        <w:t xml:space="preserve">δεν κατάφερα </w:t>
      </w:r>
      <w:r w:rsidR="006A51FE">
        <w:rPr>
          <w:sz w:val="22"/>
          <w:szCs w:val="22"/>
          <w:lang w:val="el-GR"/>
        </w:rPr>
        <w:t>ν</w:t>
      </w:r>
      <w:r>
        <w:rPr>
          <w:sz w:val="22"/>
          <w:szCs w:val="22"/>
          <w:lang w:val="el-GR"/>
        </w:rPr>
        <w:t>α διορθώσω αυτό το πρόβλημα.</w:t>
      </w:r>
      <w:r w:rsidR="00EE193F">
        <w:rPr>
          <w:sz w:val="22"/>
          <w:szCs w:val="22"/>
          <w:lang w:val="el-GR"/>
        </w:rPr>
        <w:br/>
        <w:t>Συνολικές φορές που προγραμμάτισα την πλακέτα: 2.</w:t>
      </w:r>
      <w:bookmarkStart w:id="0" w:name="_GoBack"/>
      <w:bookmarkEnd w:id="0"/>
    </w:p>
    <w:p w14:paraId="248F6895" w14:textId="31773E5E" w:rsidR="00C44A0B" w:rsidRPr="00FE215F" w:rsidRDefault="00B02170" w:rsidP="00C44A0B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lastRenderedPageBreak/>
        <w:t>Συμπεράσματα</w:t>
      </w:r>
    </w:p>
    <w:p w14:paraId="59F154D2" w14:textId="551BCB2A" w:rsidR="00C44A0B" w:rsidRDefault="00534250" w:rsidP="00AE1F54">
      <w:pP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Η διαδικασία της ανάπτυξης του κώδικα έγινε γρήγορα. Δεν παρουσιάστηκε κανένα ιδιαίτερο πρόβλημα στα </w:t>
      </w:r>
      <w:r>
        <w:rPr>
          <w:sz w:val="22"/>
          <w:szCs w:val="22"/>
        </w:rPr>
        <w:t xml:space="preserve">part A, B </w:t>
      </w:r>
      <w:r>
        <w:rPr>
          <w:sz w:val="22"/>
          <w:szCs w:val="22"/>
          <w:lang w:val="el-GR"/>
        </w:rPr>
        <w:t xml:space="preserve">και </w:t>
      </w:r>
      <w:r>
        <w:rPr>
          <w:sz w:val="22"/>
          <w:szCs w:val="22"/>
        </w:rPr>
        <w:t>C</w:t>
      </w:r>
      <w:r>
        <w:rPr>
          <w:sz w:val="22"/>
          <w:szCs w:val="22"/>
          <w:lang w:val="el-GR"/>
        </w:rPr>
        <w:t xml:space="preserve">, το </w:t>
      </w:r>
      <w:r>
        <w:rPr>
          <w:sz w:val="22"/>
          <w:szCs w:val="22"/>
        </w:rPr>
        <w:t xml:space="preserve">simulation </w:t>
      </w:r>
      <w:r>
        <w:rPr>
          <w:sz w:val="22"/>
          <w:szCs w:val="22"/>
          <w:lang w:val="el-GR"/>
        </w:rPr>
        <w:t xml:space="preserve">φαινόταν να δουλεύει κανονικά ακόμα και σε </w:t>
      </w:r>
      <w:r>
        <w:rPr>
          <w:sz w:val="22"/>
          <w:szCs w:val="22"/>
        </w:rPr>
        <w:t>Post-Route Simulation</w:t>
      </w:r>
      <w:r>
        <w:rPr>
          <w:sz w:val="22"/>
          <w:szCs w:val="22"/>
          <w:lang w:val="el-GR"/>
        </w:rPr>
        <w:t xml:space="preserve">, όμως κάποια </w:t>
      </w:r>
      <w:r>
        <w:rPr>
          <w:sz w:val="22"/>
          <w:szCs w:val="22"/>
        </w:rPr>
        <w:t xml:space="preserve">bugs </w:t>
      </w:r>
      <w:r>
        <w:rPr>
          <w:sz w:val="22"/>
          <w:szCs w:val="22"/>
          <w:lang w:val="el-GR"/>
        </w:rPr>
        <w:t xml:space="preserve">εμφανίστηκαν κατά το τρέξιμο του κώδικα στην πλακέτα και η διαδικασία του </w:t>
      </w:r>
      <w:r>
        <w:rPr>
          <w:sz w:val="22"/>
          <w:szCs w:val="22"/>
        </w:rPr>
        <w:t xml:space="preserve">debugging </w:t>
      </w:r>
      <w:r>
        <w:rPr>
          <w:sz w:val="22"/>
          <w:szCs w:val="22"/>
          <w:lang w:val="el-GR"/>
        </w:rPr>
        <w:t>ήταν που πήρε την περισσότερη ώρα.</w:t>
      </w:r>
      <w:r w:rsidR="00B34461">
        <w:rPr>
          <w:sz w:val="22"/>
          <w:szCs w:val="22"/>
          <w:lang w:val="el-GR"/>
        </w:rPr>
        <w:t xml:space="preserve"> </w:t>
      </w:r>
    </w:p>
    <w:p w14:paraId="48BC84D7" w14:textId="77777777" w:rsidR="00EE489B" w:rsidRPr="00585222" w:rsidRDefault="00EE489B" w:rsidP="00585222">
      <w:pPr>
        <w:spacing w:line="360" w:lineRule="auto"/>
        <w:rPr>
          <w:sz w:val="22"/>
          <w:szCs w:val="22"/>
        </w:rPr>
      </w:pPr>
    </w:p>
    <w:sectPr w:rsidR="00EE489B" w:rsidRPr="00585222" w:rsidSect="00B669D7">
      <w:headerReference w:type="default" r:id="rId17"/>
      <w:headerReference w:type="first" r:id="rId18"/>
      <w:pgSz w:w="12240" w:h="15840"/>
      <w:pgMar w:top="99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2EAA6" w14:textId="77777777" w:rsidR="00F7177D" w:rsidRDefault="00F7177D">
      <w:pPr>
        <w:spacing w:line="240" w:lineRule="auto"/>
      </w:pPr>
      <w:r>
        <w:separator/>
      </w:r>
    </w:p>
  </w:endnote>
  <w:endnote w:type="continuationSeparator" w:id="0">
    <w:p w14:paraId="7D0A5E81" w14:textId="77777777" w:rsidR="00F7177D" w:rsidRDefault="00F71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287D9" w14:textId="77777777" w:rsidR="00F7177D" w:rsidRDefault="00F7177D">
      <w:pPr>
        <w:spacing w:line="240" w:lineRule="auto"/>
      </w:pPr>
      <w:r>
        <w:separator/>
      </w:r>
    </w:p>
  </w:footnote>
  <w:footnote w:type="continuationSeparator" w:id="0">
    <w:p w14:paraId="1406E276" w14:textId="77777777" w:rsidR="00F7177D" w:rsidRDefault="00F71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F94CB" w14:textId="269E803C" w:rsidR="008368E8" w:rsidRDefault="00F7177D">
    <w:pPr>
      <w:pStyle w:val="Header"/>
    </w:pPr>
    <w:sdt>
      <w:sdtPr>
        <w:alias w:val="Last Name:"/>
        <w:tag w:val="Last Name:"/>
        <w:id w:val="-1528019019"/>
        <w:placeholder>
          <w:docPart w:val="91FE57E2D3D6419EA5DAF30C60B1233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8368E8">
          <w:t>Page</w:t>
        </w:r>
      </w:sdtContent>
    </w:sdt>
    <w:r w:rsidR="008368E8">
      <w:t xml:space="preserve"> </w:t>
    </w:r>
    <w:r w:rsidR="008368E8">
      <w:fldChar w:fldCharType="begin"/>
    </w:r>
    <w:r w:rsidR="008368E8">
      <w:instrText xml:space="preserve"> PAGE   \* MERGEFORMAT </w:instrText>
    </w:r>
    <w:r w:rsidR="008368E8">
      <w:fldChar w:fldCharType="separate"/>
    </w:r>
    <w:r w:rsidR="008368E8">
      <w:rPr>
        <w:noProof/>
      </w:rPr>
      <w:t>4</w:t>
    </w:r>
    <w:r w:rsidR="008368E8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6438B" w14:textId="5F14B053" w:rsidR="008368E8" w:rsidRDefault="00F7177D">
    <w:pPr>
      <w:pStyle w:val="Header"/>
    </w:pPr>
    <w:sdt>
      <w:sdtPr>
        <w:alias w:val="Last Name:"/>
        <w:tag w:val="Last Name:"/>
        <w:id w:val="1246151729"/>
        <w:placeholder>
          <w:docPart w:val="D55E850FF0514C1B90615F2B37B0262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8368E8">
          <w:t>Page</w:t>
        </w:r>
      </w:sdtContent>
    </w:sdt>
    <w:r w:rsidR="008368E8">
      <w:t xml:space="preserve"> </w:t>
    </w:r>
    <w:r w:rsidR="008368E8">
      <w:fldChar w:fldCharType="begin"/>
    </w:r>
    <w:r w:rsidR="008368E8">
      <w:instrText xml:space="preserve"> PAGE   \* MERGEFORMAT </w:instrText>
    </w:r>
    <w:r w:rsidR="008368E8">
      <w:fldChar w:fldCharType="separate"/>
    </w:r>
    <w:r w:rsidR="008368E8">
      <w:rPr>
        <w:noProof/>
      </w:rPr>
      <w:t>1</w:t>
    </w:r>
    <w:r w:rsidR="008368E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3F29A7"/>
    <w:multiLevelType w:val="hybridMultilevel"/>
    <w:tmpl w:val="2FB22FCA"/>
    <w:lvl w:ilvl="0" w:tplc="9BCEAFDE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120610E"/>
    <w:multiLevelType w:val="hybridMultilevel"/>
    <w:tmpl w:val="0876122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B">
      <w:start w:val="1"/>
      <w:numFmt w:val="lowerRoman"/>
      <w:lvlText w:val="%2."/>
      <w:lvlJc w:val="righ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FB1866"/>
    <w:multiLevelType w:val="hybridMultilevel"/>
    <w:tmpl w:val="519C54F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3D36F9"/>
    <w:multiLevelType w:val="hybridMultilevel"/>
    <w:tmpl w:val="6236480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80D63"/>
    <w:multiLevelType w:val="hybridMultilevel"/>
    <w:tmpl w:val="8366838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EB79A3"/>
    <w:multiLevelType w:val="hybridMultilevel"/>
    <w:tmpl w:val="0F7E9346"/>
    <w:lvl w:ilvl="0" w:tplc="BA8047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E95AC0"/>
    <w:multiLevelType w:val="hybridMultilevel"/>
    <w:tmpl w:val="5CC2DA5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4B4BE2"/>
    <w:multiLevelType w:val="hybridMultilevel"/>
    <w:tmpl w:val="B548017C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16565A"/>
    <w:multiLevelType w:val="hybridMultilevel"/>
    <w:tmpl w:val="0876122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B">
      <w:start w:val="1"/>
      <w:numFmt w:val="lowerRoman"/>
      <w:lvlText w:val="%2."/>
      <w:lvlJc w:val="righ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B1B5787"/>
    <w:multiLevelType w:val="multilevel"/>
    <w:tmpl w:val="4572ABF8"/>
    <w:numStyleLink w:val="MLAOutline"/>
  </w:abstractNum>
  <w:abstractNum w:abstractNumId="25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9B51AD6"/>
    <w:multiLevelType w:val="hybridMultilevel"/>
    <w:tmpl w:val="8366838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551399"/>
    <w:multiLevelType w:val="hybridMultilevel"/>
    <w:tmpl w:val="F1D6298A"/>
    <w:lvl w:ilvl="0" w:tplc="9D9C16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6F0836"/>
    <w:multiLevelType w:val="hybridMultilevel"/>
    <w:tmpl w:val="DB42001E"/>
    <w:lvl w:ilvl="0" w:tplc="9D9C1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872EBE"/>
    <w:multiLevelType w:val="hybridMultilevel"/>
    <w:tmpl w:val="CE506CD4"/>
    <w:lvl w:ilvl="0" w:tplc="9BCEAF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3"/>
  </w:num>
  <w:num w:numId="13">
    <w:abstractNumId w:val="24"/>
  </w:num>
  <w:num w:numId="14">
    <w:abstractNumId w:val="22"/>
  </w:num>
  <w:num w:numId="15">
    <w:abstractNumId w:val="10"/>
  </w:num>
  <w:num w:numId="16">
    <w:abstractNumId w:val="13"/>
  </w:num>
  <w:num w:numId="17">
    <w:abstractNumId w:val="25"/>
  </w:num>
  <w:num w:numId="18">
    <w:abstractNumId w:val="2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11"/>
  </w:num>
  <w:num w:numId="24">
    <w:abstractNumId w:val="29"/>
  </w:num>
  <w:num w:numId="25">
    <w:abstractNumId w:val="15"/>
  </w:num>
  <w:num w:numId="26">
    <w:abstractNumId w:val="21"/>
  </w:num>
  <w:num w:numId="27">
    <w:abstractNumId w:val="14"/>
  </w:num>
  <w:num w:numId="28">
    <w:abstractNumId w:val="28"/>
  </w:num>
  <w:num w:numId="29">
    <w:abstractNumId w:val="2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xMDY0MDI3NDI3sTBQ0lEKTi0uzszPAykwrgUALtbXPywAAAA="/>
  </w:docVars>
  <w:rsids>
    <w:rsidRoot w:val="00005349"/>
    <w:rsid w:val="00005349"/>
    <w:rsid w:val="000146F8"/>
    <w:rsid w:val="000237AB"/>
    <w:rsid w:val="00080C97"/>
    <w:rsid w:val="00085706"/>
    <w:rsid w:val="000A0C99"/>
    <w:rsid w:val="000C55D1"/>
    <w:rsid w:val="000F3E42"/>
    <w:rsid w:val="00126AF9"/>
    <w:rsid w:val="00147CF2"/>
    <w:rsid w:val="0016183F"/>
    <w:rsid w:val="00164074"/>
    <w:rsid w:val="00177408"/>
    <w:rsid w:val="001D4E7F"/>
    <w:rsid w:val="001F1854"/>
    <w:rsid w:val="002137B5"/>
    <w:rsid w:val="00226E14"/>
    <w:rsid w:val="00233898"/>
    <w:rsid w:val="00270CC3"/>
    <w:rsid w:val="002B50A3"/>
    <w:rsid w:val="002C1A6D"/>
    <w:rsid w:val="002C2AA8"/>
    <w:rsid w:val="002C462D"/>
    <w:rsid w:val="002C74D9"/>
    <w:rsid w:val="002E7B17"/>
    <w:rsid w:val="0032406B"/>
    <w:rsid w:val="0032512E"/>
    <w:rsid w:val="0034643D"/>
    <w:rsid w:val="00356776"/>
    <w:rsid w:val="00385A9E"/>
    <w:rsid w:val="00395159"/>
    <w:rsid w:val="003B4262"/>
    <w:rsid w:val="003C1757"/>
    <w:rsid w:val="003C3C80"/>
    <w:rsid w:val="003D123F"/>
    <w:rsid w:val="003D7EC5"/>
    <w:rsid w:val="003E748F"/>
    <w:rsid w:val="0040112B"/>
    <w:rsid w:val="004121B3"/>
    <w:rsid w:val="004131A8"/>
    <w:rsid w:val="004343D5"/>
    <w:rsid w:val="00455C00"/>
    <w:rsid w:val="00460DF5"/>
    <w:rsid w:val="00481426"/>
    <w:rsid w:val="0048561B"/>
    <w:rsid w:val="004B4438"/>
    <w:rsid w:val="004C1034"/>
    <w:rsid w:val="004D03E6"/>
    <w:rsid w:val="004E1598"/>
    <w:rsid w:val="0050054B"/>
    <w:rsid w:val="0051171F"/>
    <w:rsid w:val="00515C57"/>
    <w:rsid w:val="00520E1C"/>
    <w:rsid w:val="00523531"/>
    <w:rsid w:val="0052451D"/>
    <w:rsid w:val="00534250"/>
    <w:rsid w:val="00536DFD"/>
    <w:rsid w:val="005652F8"/>
    <w:rsid w:val="00571C2D"/>
    <w:rsid w:val="00585222"/>
    <w:rsid w:val="00597082"/>
    <w:rsid w:val="005B39FC"/>
    <w:rsid w:val="005B41D0"/>
    <w:rsid w:val="005C5785"/>
    <w:rsid w:val="005E34F6"/>
    <w:rsid w:val="005F3985"/>
    <w:rsid w:val="00613818"/>
    <w:rsid w:val="006225F3"/>
    <w:rsid w:val="00632D1C"/>
    <w:rsid w:val="00636C8A"/>
    <w:rsid w:val="006529F5"/>
    <w:rsid w:val="00664B66"/>
    <w:rsid w:val="00675FA2"/>
    <w:rsid w:val="006925C3"/>
    <w:rsid w:val="006A236C"/>
    <w:rsid w:val="006A51FE"/>
    <w:rsid w:val="006A64A8"/>
    <w:rsid w:val="006B105A"/>
    <w:rsid w:val="006E27EB"/>
    <w:rsid w:val="0070482C"/>
    <w:rsid w:val="00706596"/>
    <w:rsid w:val="00763673"/>
    <w:rsid w:val="00792A77"/>
    <w:rsid w:val="007C01C4"/>
    <w:rsid w:val="007C572F"/>
    <w:rsid w:val="007D4B2F"/>
    <w:rsid w:val="007E06D3"/>
    <w:rsid w:val="007F6582"/>
    <w:rsid w:val="007F6A21"/>
    <w:rsid w:val="007F7430"/>
    <w:rsid w:val="008064BA"/>
    <w:rsid w:val="00827E38"/>
    <w:rsid w:val="00832A5F"/>
    <w:rsid w:val="008368E8"/>
    <w:rsid w:val="00852F7C"/>
    <w:rsid w:val="008549D6"/>
    <w:rsid w:val="00856D4D"/>
    <w:rsid w:val="00862251"/>
    <w:rsid w:val="00872DE4"/>
    <w:rsid w:val="00887B5B"/>
    <w:rsid w:val="008A2D05"/>
    <w:rsid w:val="008B377A"/>
    <w:rsid w:val="008D2169"/>
    <w:rsid w:val="008D4410"/>
    <w:rsid w:val="008E37C5"/>
    <w:rsid w:val="008E58E6"/>
    <w:rsid w:val="00902B6F"/>
    <w:rsid w:val="00903745"/>
    <w:rsid w:val="00913D83"/>
    <w:rsid w:val="00920748"/>
    <w:rsid w:val="00951150"/>
    <w:rsid w:val="00954E1C"/>
    <w:rsid w:val="00965112"/>
    <w:rsid w:val="00967A89"/>
    <w:rsid w:val="00992D84"/>
    <w:rsid w:val="009967EC"/>
    <w:rsid w:val="009A0A9B"/>
    <w:rsid w:val="009C34FE"/>
    <w:rsid w:val="00A01A60"/>
    <w:rsid w:val="00A054F7"/>
    <w:rsid w:val="00A154C7"/>
    <w:rsid w:val="00A25259"/>
    <w:rsid w:val="00A31480"/>
    <w:rsid w:val="00A366ED"/>
    <w:rsid w:val="00A65C1E"/>
    <w:rsid w:val="00A7626D"/>
    <w:rsid w:val="00AA2448"/>
    <w:rsid w:val="00AA61CC"/>
    <w:rsid w:val="00AB1E45"/>
    <w:rsid w:val="00AC6CC6"/>
    <w:rsid w:val="00AE1F54"/>
    <w:rsid w:val="00B02170"/>
    <w:rsid w:val="00B34461"/>
    <w:rsid w:val="00B418EB"/>
    <w:rsid w:val="00B43B10"/>
    <w:rsid w:val="00B669D7"/>
    <w:rsid w:val="00B82F8F"/>
    <w:rsid w:val="00B84603"/>
    <w:rsid w:val="00BB2E35"/>
    <w:rsid w:val="00BD2332"/>
    <w:rsid w:val="00BD3A4E"/>
    <w:rsid w:val="00BE5129"/>
    <w:rsid w:val="00BF3A01"/>
    <w:rsid w:val="00BF6EEA"/>
    <w:rsid w:val="00C043B4"/>
    <w:rsid w:val="00C26420"/>
    <w:rsid w:val="00C44A0B"/>
    <w:rsid w:val="00C75559"/>
    <w:rsid w:val="00C761DA"/>
    <w:rsid w:val="00C76CE1"/>
    <w:rsid w:val="00C84C6B"/>
    <w:rsid w:val="00C873AD"/>
    <w:rsid w:val="00CA3879"/>
    <w:rsid w:val="00CD5378"/>
    <w:rsid w:val="00CF1281"/>
    <w:rsid w:val="00D4552B"/>
    <w:rsid w:val="00D54040"/>
    <w:rsid w:val="00D9589D"/>
    <w:rsid w:val="00E0029B"/>
    <w:rsid w:val="00E01232"/>
    <w:rsid w:val="00E0524A"/>
    <w:rsid w:val="00E50192"/>
    <w:rsid w:val="00E61BB7"/>
    <w:rsid w:val="00E67CCE"/>
    <w:rsid w:val="00E832A6"/>
    <w:rsid w:val="00EA5335"/>
    <w:rsid w:val="00EC2FE4"/>
    <w:rsid w:val="00EC65BA"/>
    <w:rsid w:val="00EE193F"/>
    <w:rsid w:val="00EE489B"/>
    <w:rsid w:val="00EE6620"/>
    <w:rsid w:val="00EF5D7B"/>
    <w:rsid w:val="00F511CD"/>
    <w:rsid w:val="00F7177D"/>
    <w:rsid w:val="00F80160"/>
    <w:rsid w:val="00F87CFC"/>
    <w:rsid w:val="00FA68A5"/>
    <w:rsid w:val="00FD4791"/>
    <w:rsid w:val="00FE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A236D"/>
  <w15:chartTrackingRefBased/>
  <w15:docId w15:val="{FADB3F09-257C-4ED8-9194-1353BCCE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A0B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70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xel\Desktop\Report%20Templates\MLA_template\TF039848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5E850FF0514C1B90615F2B37B02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34C02-F1F2-4B31-B0DF-781185C85F64}"/>
      </w:docPartPr>
      <w:docPartBody>
        <w:p w:rsidR="00D61C31" w:rsidRDefault="00527D6C">
          <w:pPr>
            <w:pStyle w:val="D55E850FF0514C1B90615F2B37B02621"/>
          </w:pPr>
          <w:r>
            <w:t>Table data</w:t>
          </w:r>
        </w:p>
      </w:docPartBody>
    </w:docPart>
    <w:docPart>
      <w:docPartPr>
        <w:name w:val="91FE57E2D3D6419EA5DAF30C60B12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2390D-68AF-459A-B6EB-611BFC61ABF8}"/>
      </w:docPartPr>
      <w:docPartBody>
        <w:p w:rsidR="00D61C31" w:rsidRDefault="00527D6C">
          <w:pPr>
            <w:pStyle w:val="91FE57E2D3D6419EA5DAF30C60B12330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6C"/>
    <w:rsid w:val="00527D6C"/>
    <w:rsid w:val="00D61C31"/>
    <w:rsid w:val="00D8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428BC971E442E1A96A2EB7327DBA25">
    <w:name w:val="AE428BC971E442E1A96A2EB7327DBA25"/>
  </w:style>
  <w:style w:type="paragraph" w:customStyle="1" w:styleId="9516FF87DDAC4B528E412612175BF4B3">
    <w:name w:val="9516FF87DDAC4B528E412612175BF4B3"/>
  </w:style>
  <w:style w:type="paragraph" w:customStyle="1" w:styleId="0D9CC0C9E1EA41C89AF434D993D8B86F">
    <w:name w:val="0D9CC0C9E1EA41C89AF434D993D8B86F"/>
  </w:style>
  <w:style w:type="paragraph" w:customStyle="1" w:styleId="E55E1A76EB3B4CEFA1384E8B27BF1619">
    <w:name w:val="E55E1A76EB3B4CEFA1384E8B27BF1619"/>
  </w:style>
  <w:style w:type="paragraph" w:customStyle="1" w:styleId="E5B9E97A326142E094301169C5AF4A5C">
    <w:name w:val="E5B9E97A326142E094301169C5AF4A5C"/>
  </w:style>
  <w:style w:type="paragraph" w:customStyle="1" w:styleId="79C96CC19542469AA039CC93263D5AC9">
    <w:name w:val="79C96CC19542469AA039CC93263D5AC9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CFC679906B5D49F69272E814599E991E">
    <w:name w:val="CFC679906B5D49F69272E814599E991E"/>
  </w:style>
  <w:style w:type="paragraph" w:customStyle="1" w:styleId="94F1F82606984DC6AA67A978422A399B">
    <w:name w:val="94F1F82606984DC6AA67A978422A399B"/>
  </w:style>
  <w:style w:type="paragraph" w:customStyle="1" w:styleId="E8B4413DCB1A4101A79AE409C87BC8B8">
    <w:name w:val="E8B4413DCB1A4101A79AE409C87BC8B8"/>
  </w:style>
  <w:style w:type="paragraph" w:customStyle="1" w:styleId="99598976440142578E0F75A2970B2641">
    <w:name w:val="99598976440142578E0F75A2970B2641"/>
  </w:style>
  <w:style w:type="paragraph" w:customStyle="1" w:styleId="463A819567D44459A706E5550738C5B2">
    <w:name w:val="463A819567D44459A706E5550738C5B2"/>
  </w:style>
  <w:style w:type="paragraph" w:customStyle="1" w:styleId="E41B29F892E04642A0B9C107E80FD1AE">
    <w:name w:val="E41B29F892E04642A0B9C107E80FD1AE"/>
  </w:style>
  <w:style w:type="paragraph" w:customStyle="1" w:styleId="AFFE1BB88C584C88861E50FBC8BDCB43">
    <w:name w:val="AFFE1BB88C584C88861E50FBC8BDCB43"/>
  </w:style>
  <w:style w:type="paragraph" w:customStyle="1" w:styleId="012A40BF98B04A3F94DDC600A764015F">
    <w:name w:val="012A40BF98B04A3F94DDC600A764015F"/>
  </w:style>
  <w:style w:type="paragraph" w:customStyle="1" w:styleId="521DC466C422419EA4B102491C2B522B">
    <w:name w:val="521DC466C422419EA4B102491C2B522B"/>
  </w:style>
  <w:style w:type="paragraph" w:customStyle="1" w:styleId="D55E850FF0514C1B90615F2B37B02621">
    <w:name w:val="D55E850FF0514C1B90615F2B37B02621"/>
  </w:style>
  <w:style w:type="paragraph" w:customStyle="1" w:styleId="91FE57E2D3D6419EA5DAF30C60B12330">
    <w:name w:val="91FE57E2D3D6419EA5DAF30C60B12330"/>
  </w:style>
  <w:style w:type="paragraph" w:customStyle="1" w:styleId="F8B9D28ADE00418BA9D0246E4528853E">
    <w:name w:val="F8B9D28ADE00418BA9D0246E4528853E"/>
  </w:style>
  <w:style w:type="paragraph" w:customStyle="1" w:styleId="3FC90C761CE34B6683B9B1A11E2C938B">
    <w:name w:val="3FC90C761CE34B6683B9B1A11E2C938B"/>
  </w:style>
  <w:style w:type="paragraph" w:customStyle="1" w:styleId="28E1DF4B9DFB49A7BAF43739987F2C1B">
    <w:name w:val="28E1DF4B9DFB49A7BAF43739987F2C1B"/>
  </w:style>
  <w:style w:type="paragraph" w:customStyle="1" w:styleId="330A8335322B4C479C9F078A8AD6EE7A">
    <w:name w:val="330A8335322B4C479C9F078A8AD6EE7A"/>
  </w:style>
  <w:style w:type="paragraph" w:customStyle="1" w:styleId="CD3113105DC14040A1CCC37E4E5859C9">
    <w:name w:val="CD3113105DC14040A1CCC37E4E5859C9"/>
  </w:style>
  <w:style w:type="paragraph" w:customStyle="1" w:styleId="BD8F2144FF1048E88E68471A8D7A3C3A">
    <w:name w:val="BD8F2144FF1048E88E68471A8D7A3C3A"/>
  </w:style>
  <w:style w:type="paragraph" w:customStyle="1" w:styleId="D603002145724516819291A7305618B9">
    <w:name w:val="D603002145724516819291A7305618B9"/>
  </w:style>
  <w:style w:type="paragraph" w:customStyle="1" w:styleId="7BB16B2873374804AD4C2287C739DCF9">
    <w:name w:val="7BB16B2873374804AD4C2287C739DCF9"/>
  </w:style>
  <w:style w:type="paragraph" w:customStyle="1" w:styleId="F1D75C0B711F4945B2CD5B522362ABFB">
    <w:name w:val="F1D75C0B711F4945B2CD5B522362ABFB"/>
  </w:style>
  <w:style w:type="paragraph" w:customStyle="1" w:styleId="1C4F7DF4CD094DA0AD4E82D2579124EE">
    <w:name w:val="1C4F7DF4CD094DA0AD4E82D2579124EE"/>
  </w:style>
  <w:style w:type="paragraph" w:customStyle="1" w:styleId="41626E54B47A40E0A8738C6581F9EAEC">
    <w:name w:val="41626E54B47A40E0A8738C6581F9EAEC"/>
  </w:style>
  <w:style w:type="paragraph" w:customStyle="1" w:styleId="3A1A1AEDE12C4D2D827F738DB096665B">
    <w:name w:val="3A1A1AEDE12C4D2D827F738DB096665B"/>
  </w:style>
  <w:style w:type="paragraph" w:customStyle="1" w:styleId="FBA44E81D3E64C659AF1D8AF19FA0AEB">
    <w:name w:val="FBA44E81D3E64C659AF1D8AF19FA0AEB"/>
  </w:style>
  <w:style w:type="paragraph" w:customStyle="1" w:styleId="4A3BDF269FFA48DF92727E53E9386A77">
    <w:name w:val="4A3BDF269FFA48DF92727E53E9386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D5C9F3-F866-4563-BFBD-3BECC9F3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TF03984841.dotx</Template>
  <TotalTime>6361</TotalTime>
  <Pages>8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oaxelou</dc:creator>
  <cp:keywords/>
  <dc:description/>
  <cp:lastModifiedBy>olympia axelou</cp:lastModifiedBy>
  <cp:revision>149</cp:revision>
  <dcterms:created xsi:type="dcterms:W3CDTF">2018-12-04T13:18:00Z</dcterms:created>
  <dcterms:modified xsi:type="dcterms:W3CDTF">2018-12-09T19:09:00Z</dcterms:modified>
</cp:coreProperties>
</file>